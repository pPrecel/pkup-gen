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5CBD" w14:textId="77777777" w:rsidR="00FA6C8A" w:rsidRPr="002E44EC" w:rsidRDefault="00FA6C8A" w:rsidP="00FA6C8A">
      <w:pPr>
        <w:rPr>
          <w:b/>
          <w:lang w:val="en-US"/>
        </w:rPr>
      </w:pPr>
    </w:p>
    <w:p w14:paraId="0F0984B9" w14:textId="77777777" w:rsidR="00EA4D5C" w:rsidRPr="002E44EC" w:rsidRDefault="00EA4D5C" w:rsidP="00FA6C8A">
      <w:pPr>
        <w:rPr>
          <w:b/>
          <w:lang w:val="en-US"/>
        </w:rPr>
      </w:pPr>
    </w:p>
    <w:p w14:paraId="7B355A50" w14:textId="77777777" w:rsidR="00D70935" w:rsidRPr="00170787" w:rsidRDefault="00182F93" w:rsidP="00FA6C8A">
      <w:pPr>
        <w:jc w:val="center"/>
        <w:rPr>
          <w:rFonts w:ascii="Arial Narrow" w:hAnsi="Arial Narrow" w:cs="Arial"/>
          <w:b/>
          <w:u w:val="single"/>
          <w:lang w:val="en-US"/>
        </w:rPr>
      </w:pPr>
      <w:r w:rsidRPr="00170787">
        <w:rPr>
          <w:rFonts w:ascii="Arial Narrow" w:hAnsi="Arial Narrow" w:cs="Arial"/>
          <w:b/>
          <w:u w:val="single"/>
          <w:lang w:val="en-US"/>
        </w:rPr>
        <w:t>RAPORT MIESIĘCZNY PRACY TWÓRCZEJ</w:t>
      </w:r>
    </w:p>
    <w:p w14:paraId="48D6963D" w14:textId="77777777" w:rsidR="00C279C1" w:rsidRDefault="00C279C1" w:rsidP="00FA6C8A">
      <w:pPr>
        <w:jc w:val="center"/>
        <w:rPr>
          <w:rFonts w:ascii="Arial Narrow" w:hAnsi="Arial Narrow" w:cs="Arial"/>
          <w:i/>
          <w:lang w:val="en-US"/>
        </w:rPr>
      </w:pPr>
      <w:r w:rsidRPr="00C279C1">
        <w:rPr>
          <w:rFonts w:ascii="Arial Narrow" w:hAnsi="Arial Narrow" w:cs="Arial"/>
          <w:i/>
          <w:lang w:val="en-US"/>
        </w:rPr>
        <w:t>Monthly Report of Creative Work</w:t>
      </w:r>
    </w:p>
    <w:p w14:paraId="6B4E80A4" w14:textId="77777777" w:rsidR="00C279C1" w:rsidRPr="00C279C1" w:rsidRDefault="00C279C1" w:rsidP="00FA6C8A">
      <w:pPr>
        <w:jc w:val="center"/>
        <w:rPr>
          <w:rFonts w:ascii="Arial Narrow" w:hAnsi="Arial Narrow" w:cs="Arial"/>
          <w:i/>
          <w:lang w:val="en-US"/>
        </w:rPr>
      </w:pPr>
    </w:p>
    <w:p w14:paraId="3DAA15A7" w14:textId="77777777" w:rsidR="00182F93" w:rsidRPr="00C279C1" w:rsidRDefault="00182F93" w:rsidP="00FA6C8A">
      <w:pPr>
        <w:rPr>
          <w:lang w:val="en-US"/>
        </w:rPr>
      </w:pPr>
    </w:p>
    <w:p w14:paraId="410D8E18" w14:textId="77777777" w:rsidR="00C279C1" w:rsidRPr="00C279C1" w:rsidRDefault="00C279C1" w:rsidP="00C279C1">
      <w:pPr>
        <w:jc w:val="center"/>
        <w:rPr>
          <w:rFonts w:ascii="Arial Narrow" w:hAnsi="Arial Narrow"/>
          <w:b/>
          <w:sz w:val="22"/>
          <w:szCs w:val="22"/>
          <w:lang w:val="en-US"/>
        </w:rPr>
      </w:pPr>
      <w:proofErr w:type="spellStart"/>
      <w:r w:rsidRPr="00C279C1">
        <w:rPr>
          <w:rFonts w:ascii="Arial Narrow" w:hAnsi="Arial Narrow"/>
          <w:b/>
          <w:sz w:val="22"/>
          <w:szCs w:val="22"/>
          <w:lang w:val="en-US"/>
        </w:rPr>
        <w:t>Okres</w:t>
      </w:r>
      <w:proofErr w:type="spellEnd"/>
      <w:r>
        <w:rPr>
          <w:rFonts w:ascii="Arial Narrow" w:hAnsi="Arial Narrow"/>
          <w:b/>
          <w:sz w:val="22"/>
          <w:szCs w:val="22"/>
          <w:lang w:val="en-US"/>
        </w:rPr>
        <w:t xml:space="preserve"> </w:t>
      </w:r>
      <w:r w:rsidRPr="00C279C1">
        <w:rPr>
          <w:rFonts w:ascii="Arial Narrow" w:hAnsi="Arial Narrow"/>
          <w:i/>
          <w:sz w:val="22"/>
          <w:szCs w:val="22"/>
          <w:lang w:val="en-US"/>
        </w:rPr>
        <w:t>[Period]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394"/>
      </w:tblGrid>
      <w:tr w:rsidR="00C279C1" w:rsidRPr="00DA5C7F" w14:paraId="2643ADD3" w14:textId="77777777" w:rsidTr="1EEF45ED">
        <w:trPr>
          <w:trHeight w:val="454"/>
        </w:trPr>
        <w:tc>
          <w:tcPr>
            <w:tcW w:w="4786" w:type="dxa"/>
            <w:shd w:val="clear" w:color="auto" w:fill="F2F2F2" w:themeFill="background1" w:themeFillShade="F2"/>
          </w:tcPr>
          <w:p w14:paraId="4011142C" w14:textId="77777777" w:rsidR="00C279C1" w:rsidRDefault="00C279C1" w:rsidP="00131371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544B2">
              <w:rPr>
                <w:rFonts w:ascii="Arial Narrow" w:hAnsi="Arial Narrow" w:cs="Arial"/>
                <w:b/>
                <w:sz w:val="20"/>
                <w:szCs w:val="20"/>
              </w:rPr>
              <w:t xml:space="preserve">Okres raportowany (od </w:t>
            </w:r>
            <w:r w:rsidR="00470062">
              <w:rPr>
                <w:rFonts w:ascii="Arial Narrow" w:hAnsi="Arial Narrow" w:cs="Arial"/>
                <w:b/>
                <w:sz w:val="20"/>
                <w:szCs w:val="20"/>
              </w:rPr>
              <w:t>19</w:t>
            </w:r>
            <w:r w:rsidRPr="00B544B2">
              <w:rPr>
                <w:rFonts w:ascii="Arial Narrow" w:hAnsi="Arial Narrow" w:cs="Arial"/>
                <w:b/>
                <w:sz w:val="20"/>
                <w:szCs w:val="20"/>
              </w:rPr>
              <w:t xml:space="preserve"> do </w:t>
            </w:r>
            <w:r w:rsidR="00470062">
              <w:rPr>
                <w:rFonts w:ascii="Arial Narrow" w:hAnsi="Arial Narrow" w:cs="Arial"/>
                <w:b/>
                <w:sz w:val="20"/>
                <w:szCs w:val="20"/>
              </w:rPr>
              <w:t>18</w:t>
            </w:r>
            <w:r w:rsidRPr="00B544B2">
              <w:rPr>
                <w:rFonts w:ascii="Arial Narrow" w:hAnsi="Arial Narrow" w:cs="Arial"/>
                <w:b/>
                <w:sz w:val="20"/>
                <w:szCs w:val="20"/>
              </w:rPr>
              <w:t xml:space="preserve"> dnia miesiąca)</w:t>
            </w:r>
          </w:p>
          <w:p w14:paraId="6A3FB393" w14:textId="77777777" w:rsidR="00C279C1" w:rsidRPr="00C674D8" w:rsidRDefault="00C279C1" w:rsidP="00131371">
            <w:pPr>
              <w:jc w:val="both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C674D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[reporting period (from </w:t>
            </w:r>
            <w:r w:rsidR="00470062">
              <w:rPr>
                <w:rFonts w:ascii="Arial Narrow" w:hAnsi="Arial Narrow" w:cs="Arial"/>
                <w:sz w:val="20"/>
                <w:szCs w:val="20"/>
                <w:lang w:val="en-US"/>
              </w:rPr>
              <w:t>19</w:t>
            </w:r>
            <w:r w:rsidRPr="00C674D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till 1</w:t>
            </w:r>
            <w:r w:rsidR="00470062">
              <w:rPr>
                <w:rFonts w:ascii="Arial Narrow" w:hAnsi="Arial Narrow" w:cs="Arial"/>
                <w:sz w:val="20"/>
                <w:szCs w:val="20"/>
                <w:lang w:val="en-US"/>
              </w:rPr>
              <w:t>8</w:t>
            </w:r>
            <w:r w:rsidRPr="00C674D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674D8">
              <w:rPr>
                <w:rFonts w:ascii="Arial Narrow" w:hAnsi="Arial Narrow" w:cs="Arial"/>
                <w:sz w:val="20"/>
                <w:szCs w:val="20"/>
                <w:lang w:val="en-US"/>
              </w:rPr>
              <w:t>day</w:t>
            </w:r>
            <w:proofErr w:type="gramEnd"/>
            <w:r w:rsidRPr="00C674D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of month]</w:t>
            </w:r>
          </w:p>
        </w:tc>
        <w:tc>
          <w:tcPr>
            <w:tcW w:w="4394" w:type="dxa"/>
            <w:shd w:val="clear" w:color="auto" w:fill="auto"/>
          </w:tcPr>
          <w:p w14:paraId="28D8F535" w14:textId="77777777" w:rsidR="00C279C1" w:rsidRPr="00985415" w:rsidRDefault="00E3417C" w:rsidP="00131371">
            <w:pPr>
              <w:jc w:val="both"/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pkupGenPeriodFrom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- </w:t>
            </w:r>
            <w:proofErr w:type="spellStart"/>
            <w:r>
              <w:rPr>
                <w:rFonts w:ascii="Arial Narrow" w:hAnsi="Arial Narrow"/>
                <w:lang w:val="en-US"/>
              </w:rPr>
              <w:t>pkupGenPeriodTill</w:t>
            </w:r>
            <w:proofErr w:type="spellEnd"/>
          </w:p>
        </w:tc>
      </w:tr>
      <w:tr w:rsidR="00C279C1" w:rsidRPr="00B544B2" w14:paraId="7DF7B537" w14:textId="77777777" w:rsidTr="1EEF45ED">
        <w:trPr>
          <w:trHeight w:val="454"/>
        </w:trPr>
        <w:tc>
          <w:tcPr>
            <w:tcW w:w="4786" w:type="dxa"/>
            <w:shd w:val="clear" w:color="auto" w:fill="F2F2F2" w:themeFill="background1" w:themeFillShade="F2"/>
          </w:tcPr>
          <w:p w14:paraId="0D703AA4" w14:textId="77777777" w:rsidR="00C279C1" w:rsidRDefault="00C279C1" w:rsidP="00131371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544B2">
              <w:rPr>
                <w:rFonts w:ascii="Arial Narrow" w:hAnsi="Arial Narrow" w:cs="Arial"/>
                <w:b/>
                <w:sz w:val="20"/>
                <w:szCs w:val="20"/>
              </w:rPr>
              <w:t>Data zatwierdzenia Raportu przez Przełożonego</w:t>
            </w:r>
          </w:p>
          <w:p w14:paraId="258667E4" w14:textId="77777777" w:rsidR="00C279C1" w:rsidRPr="00C674D8" w:rsidRDefault="00C279C1" w:rsidP="00131371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[</w:t>
            </w:r>
            <w:proofErr w:type="spellStart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date</w:t>
            </w:r>
            <w:proofErr w:type="spellEnd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 xml:space="preserve"> of </w:t>
            </w:r>
            <w:proofErr w:type="spellStart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manager’s</w:t>
            </w:r>
            <w:proofErr w:type="spellEnd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proofErr w:type="spellStart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approval</w:t>
            </w:r>
            <w:proofErr w:type="spellEnd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]</w:t>
            </w:r>
          </w:p>
        </w:tc>
        <w:tc>
          <w:tcPr>
            <w:tcW w:w="4394" w:type="dxa"/>
            <w:shd w:val="clear" w:color="auto" w:fill="auto"/>
          </w:tcPr>
          <w:p w14:paraId="304C6627" w14:textId="44F2EB8E" w:rsidR="00C279C1" w:rsidRPr="00B544B2" w:rsidRDefault="00AB787B" w:rsidP="1EEF45ED">
            <w:pPr>
              <w:jc w:val="bot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pkupGenApprovalDate</w:t>
            </w:r>
          </w:p>
        </w:tc>
      </w:tr>
    </w:tbl>
    <w:p w14:paraId="22EFF106" w14:textId="77777777" w:rsidR="00413FCF" w:rsidRDefault="00413FCF" w:rsidP="00FA6C8A"/>
    <w:p w14:paraId="69FE3830" w14:textId="77777777" w:rsidR="00215B8D" w:rsidRPr="00301B3D" w:rsidRDefault="00215B8D" w:rsidP="00301B3D">
      <w:pPr>
        <w:jc w:val="center"/>
        <w:rPr>
          <w:rFonts w:ascii="Arial Narrow" w:hAnsi="Arial Narrow"/>
          <w:i/>
          <w:sz w:val="22"/>
          <w:szCs w:val="22"/>
        </w:rPr>
      </w:pPr>
      <w:r w:rsidRPr="00301B3D">
        <w:rPr>
          <w:rFonts w:ascii="Arial Narrow" w:hAnsi="Arial Narrow"/>
          <w:b/>
          <w:sz w:val="22"/>
          <w:szCs w:val="22"/>
        </w:rPr>
        <w:t>Dane osobowe</w:t>
      </w:r>
      <w:r w:rsidR="00301B3D" w:rsidRPr="00301B3D">
        <w:rPr>
          <w:rFonts w:ascii="Arial Narrow" w:hAnsi="Arial Narrow"/>
          <w:b/>
          <w:sz w:val="22"/>
          <w:szCs w:val="22"/>
        </w:rPr>
        <w:t xml:space="preserve"> </w:t>
      </w:r>
      <w:r w:rsidR="00301B3D" w:rsidRPr="00301B3D">
        <w:rPr>
          <w:rFonts w:ascii="Arial Narrow" w:hAnsi="Arial Narrow"/>
          <w:i/>
          <w:sz w:val="22"/>
          <w:szCs w:val="22"/>
        </w:rPr>
        <w:t>[Personal data]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0"/>
        <w:gridCol w:w="4352"/>
      </w:tblGrid>
      <w:tr w:rsidR="00182F93" w14:paraId="62645233" w14:textId="77777777" w:rsidTr="1EEF45ED">
        <w:tc>
          <w:tcPr>
            <w:tcW w:w="4786" w:type="dxa"/>
            <w:shd w:val="clear" w:color="auto" w:fill="F2F2F2" w:themeFill="background1" w:themeFillShade="F2"/>
          </w:tcPr>
          <w:p w14:paraId="58BE6E71" w14:textId="77777777" w:rsidR="00301B3D" w:rsidRDefault="00301B3D" w:rsidP="00301B3D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544B2">
              <w:rPr>
                <w:rFonts w:ascii="Arial Narrow" w:hAnsi="Arial Narrow" w:cs="Arial"/>
                <w:b/>
                <w:sz w:val="20"/>
                <w:szCs w:val="20"/>
              </w:rPr>
              <w:t>Imię i nazwisko Pracownika</w:t>
            </w:r>
          </w:p>
          <w:p w14:paraId="1C9FB933" w14:textId="77777777" w:rsidR="00182F93" w:rsidRPr="00FF09A3" w:rsidRDefault="00301B3D" w:rsidP="00301B3D">
            <w:pPr>
              <w:rPr>
                <w:i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[</w:t>
            </w:r>
            <w:proofErr w:type="spellStart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Employee’s</w:t>
            </w:r>
            <w:proofErr w:type="spellEnd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proofErr w:type="spellStart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name</w:t>
            </w:r>
            <w:proofErr w:type="spellEnd"/>
            <w:r>
              <w:rPr>
                <w:rFonts w:ascii="Arial Narrow" w:hAnsi="Arial Narrow" w:cs="Arial"/>
                <w:i/>
                <w:sz w:val="20"/>
                <w:szCs w:val="20"/>
              </w:rPr>
              <w:t>]</w:t>
            </w:r>
          </w:p>
        </w:tc>
        <w:tc>
          <w:tcPr>
            <w:tcW w:w="4426" w:type="dxa"/>
            <w:shd w:val="clear" w:color="auto" w:fill="auto"/>
          </w:tcPr>
          <w:p w14:paraId="36908C54" w14:textId="77777777" w:rsidR="00182F93" w:rsidRDefault="00E3417C" w:rsidP="00FA6C8A">
            <w:r>
              <w:t>John Wick</w:t>
            </w:r>
          </w:p>
        </w:tc>
      </w:tr>
      <w:tr w:rsidR="00215B8D" w14:paraId="14D0E0C7" w14:textId="77777777" w:rsidTr="1EEF45ED">
        <w:tc>
          <w:tcPr>
            <w:tcW w:w="4786" w:type="dxa"/>
            <w:shd w:val="clear" w:color="auto" w:fill="F2F2F2" w:themeFill="background1" w:themeFillShade="F2"/>
          </w:tcPr>
          <w:p w14:paraId="3DB246A5" w14:textId="77777777" w:rsidR="00301B3D" w:rsidRDefault="00301B3D" w:rsidP="00301B3D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544B2">
              <w:rPr>
                <w:rFonts w:ascii="Arial Narrow" w:hAnsi="Arial Narrow" w:cs="Arial"/>
                <w:b/>
                <w:sz w:val="20"/>
                <w:szCs w:val="20"/>
              </w:rPr>
              <w:t>Stanowisko służbowe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  <w:p w14:paraId="7B4CF2CB" w14:textId="77777777" w:rsidR="00215B8D" w:rsidRPr="00FF09A3" w:rsidRDefault="00301B3D" w:rsidP="00301B3D">
            <w:pPr>
              <w:rPr>
                <w:i/>
              </w:rPr>
            </w:pPr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 xml:space="preserve">[Job </w:t>
            </w:r>
            <w:proofErr w:type="spellStart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title</w:t>
            </w:r>
            <w:proofErr w:type="spellEnd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]</w:t>
            </w:r>
          </w:p>
        </w:tc>
        <w:tc>
          <w:tcPr>
            <w:tcW w:w="4426" w:type="dxa"/>
            <w:shd w:val="clear" w:color="auto" w:fill="auto"/>
          </w:tcPr>
          <w:p w14:paraId="520B4131" w14:textId="77777777" w:rsidR="00215B8D" w:rsidRDefault="00E3417C" w:rsidP="00FA6C8A">
            <w:proofErr w:type="spellStart"/>
            <w:r>
              <w:t>Assasin</w:t>
            </w:r>
            <w:proofErr w:type="spellEnd"/>
          </w:p>
        </w:tc>
      </w:tr>
      <w:tr w:rsidR="00215B8D" w14:paraId="6C7C95E2" w14:textId="77777777" w:rsidTr="1EEF45ED">
        <w:tc>
          <w:tcPr>
            <w:tcW w:w="4786" w:type="dxa"/>
            <w:shd w:val="clear" w:color="auto" w:fill="F2F2F2" w:themeFill="background1" w:themeFillShade="F2"/>
          </w:tcPr>
          <w:p w14:paraId="2C4BDBF4" w14:textId="77777777" w:rsidR="00301B3D" w:rsidRDefault="00301B3D" w:rsidP="00301B3D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544B2">
              <w:rPr>
                <w:rFonts w:ascii="Arial Narrow" w:hAnsi="Arial Narrow" w:cs="Arial"/>
                <w:b/>
                <w:sz w:val="20"/>
                <w:szCs w:val="20"/>
              </w:rPr>
              <w:t>Dział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  <w:p w14:paraId="7541F92D" w14:textId="77777777" w:rsidR="00215B8D" w:rsidRPr="00FF09A3" w:rsidRDefault="00301B3D" w:rsidP="00301B3D">
            <w:pPr>
              <w:rPr>
                <w:i/>
              </w:rPr>
            </w:pPr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[</w:t>
            </w:r>
            <w:proofErr w:type="spellStart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Department</w:t>
            </w:r>
            <w:proofErr w:type="spellEnd"/>
            <w:r w:rsidRPr="00C674D8">
              <w:rPr>
                <w:rFonts w:ascii="Arial Narrow" w:hAnsi="Arial Narrow" w:cs="Arial"/>
                <w:i/>
                <w:sz w:val="20"/>
                <w:szCs w:val="20"/>
              </w:rPr>
              <w:t>]</w:t>
            </w:r>
          </w:p>
        </w:tc>
        <w:tc>
          <w:tcPr>
            <w:tcW w:w="4426" w:type="dxa"/>
            <w:shd w:val="clear" w:color="auto" w:fill="auto"/>
          </w:tcPr>
          <w:p w14:paraId="7F0135DF" w14:textId="77777777" w:rsidR="00215B8D" w:rsidRPr="00FF09A3" w:rsidRDefault="00E3417C" w:rsidP="56108D99">
            <w:pPr>
              <w:rPr>
                <w:rFonts w:ascii="Arial Narrow" w:eastAsia="Arial Narrow" w:hAnsi="Arial Narrow" w:cs="Arial Narrow"/>
                <w:color w:val="000000" w:themeColor="text1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</w:rPr>
              <w:t xml:space="preserve">Ruska Roma </w:t>
            </w:r>
            <w:proofErr w:type="spellStart"/>
            <w:r>
              <w:rPr>
                <w:rFonts w:ascii="Arial Narrow" w:eastAsia="Arial Narrow" w:hAnsi="Arial Narrow" w:cs="Arial Narrow"/>
                <w:color w:val="000000" w:themeColor="text1"/>
              </w:rPr>
              <w:t>crime</w:t>
            </w:r>
            <w:proofErr w:type="spellEnd"/>
            <w:r>
              <w:rPr>
                <w:rFonts w:ascii="Arial Narrow" w:eastAsia="Arial Narrow" w:hAnsi="Arial Narrow" w:cs="Arial Narrow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 w:themeColor="text1"/>
              </w:rPr>
              <w:t>syndicate</w:t>
            </w:r>
            <w:proofErr w:type="spellEnd"/>
          </w:p>
        </w:tc>
      </w:tr>
      <w:tr w:rsidR="00301B3D" w14:paraId="601F25BC" w14:textId="77777777" w:rsidTr="1EEF45ED">
        <w:tc>
          <w:tcPr>
            <w:tcW w:w="4786" w:type="dxa"/>
            <w:shd w:val="clear" w:color="auto" w:fill="F2F2F2" w:themeFill="background1" w:themeFillShade="F2"/>
          </w:tcPr>
          <w:p w14:paraId="028EF245" w14:textId="77777777" w:rsidR="00301B3D" w:rsidRDefault="00301B3D" w:rsidP="00301B3D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544B2">
              <w:rPr>
                <w:rFonts w:ascii="Arial Narrow" w:hAnsi="Arial Narrow" w:cs="Arial"/>
                <w:b/>
                <w:sz w:val="20"/>
                <w:szCs w:val="20"/>
              </w:rPr>
              <w:t>Imię i nazwisko Przełożonego Pracownika</w:t>
            </w:r>
          </w:p>
          <w:p w14:paraId="40F0FB96" w14:textId="77777777" w:rsidR="00301B3D" w:rsidRPr="00735EEE" w:rsidRDefault="00301B3D" w:rsidP="00301B3D">
            <w:pPr>
              <w:jc w:val="both"/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</w:pPr>
            <w:r w:rsidRPr="00735EEE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[First and Last Name of Direct Manager]</w:t>
            </w:r>
          </w:p>
        </w:tc>
        <w:tc>
          <w:tcPr>
            <w:tcW w:w="4426" w:type="dxa"/>
            <w:shd w:val="clear" w:color="auto" w:fill="auto"/>
          </w:tcPr>
          <w:p w14:paraId="77F07E03" w14:textId="77777777" w:rsidR="00301B3D" w:rsidRDefault="00E3417C" w:rsidP="00301B3D">
            <w:r>
              <w:t xml:space="preserve">The </w:t>
            </w:r>
            <w:proofErr w:type="spellStart"/>
            <w:r>
              <w:t>Director</w:t>
            </w:r>
            <w:proofErr w:type="spellEnd"/>
          </w:p>
        </w:tc>
      </w:tr>
    </w:tbl>
    <w:p w14:paraId="25F785AD" w14:textId="77777777" w:rsidR="00182F93" w:rsidRDefault="00182F93" w:rsidP="00FA6C8A"/>
    <w:p w14:paraId="23CFF24D" w14:textId="77777777" w:rsidR="00301B3D" w:rsidRDefault="00301B3D" w:rsidP="00FA6C8A"/>
    <w:p w14:paraId="7B8F2D24" w14:textId="77777777" w:rsidR="00301B3D" w:rsidRDefault="00301B3D" w:rsidP="00FA6C8A"/>
    <w:p w14:paraId="3EC3AE9F" w14:textId="77777777" w:rsidR="00197F98" w:rsidRPr="00301B3D" w:rsidRDefault="002E36B5" w:rsidP="00301B3D">
      <w:pPr>
        <w:jc w:val="center"/>
        <w:rPr>
          <w:rFonts w:ascii="Arial Narrow" w:hAnsi="Arial Narrow"/>
          <w:b/>
        </w:rPr>
      </w:pPr>
      <w:r w:rsidRPr="00301B3D">
        <w:rPr>
          <w:rFonts w:ascii="Arial Narrow" w:hAnsi="Arial Narrow"/>
          <w:b/>
        </w:rPr>
        <w:t>Raportowane Wyniki Pracy Twórczej</w:t>
      </w:r>
    </w:p>
    <w:p w14:paraId="740EDCDB" w14:textId="77777777" w:rsidR="00301B3D" w:rsidRPr="00301B3D" w:rsidRDefault="00301B3D" w:rsidP="00301B3D">
      <w:pPr>
        <w:jc w:val="center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>[</w:t>
      </w:r>
      <w:proofErr w:type="spellStart"/>
      <w:r w:rsidRPr="00301B3D">
        <w:rPr>
          <w:rFonts w:ascii="Arial Narrow" w:hAnsi="Arial Narrow"/>
          <w:i/>
          <w:sz w:val="22"/>
          <w:szCs w:val="22"/>
        </w:rPr>
        <w:t>Reported</w:t>
      </w:r>
      <w:proofErr w:type="spellEnd"/>
      <w:r w:rsidRPr="00301B3D">
        <w:rPr>
          <w:rFonts w:ascii="Arial Narrow" w:hAnsi="Arial Narrow"/>
          <w:i/>
          <w:sz w:val="22"/>
          <w:szCs w:val="22"/>
        </w:rPr>
        <w:t xml:space="preserve"> Creative </w:t>
      </w:r>
      <w:proofErr w:type="spellStart"/>
      <w:r w:rsidRPr="00301B3D">
        <w:rPr>
          <w:rFonts w:ascii="Arial Narrow" w:hAnsi="Arial Narrow"/>
          <w:i/>
          <w:sz w:val="22"/>
          <w:szCs w:val="22"/>
        </w:rPr>
        <w:t>Work</w:t>
      </w:r>
      <w:proofErr w:type="spellEnd"/>
      <w:r w:rsidRPr="00301B3D">
        <w:rPr>
          <w:rFonts w:ascii="Arial Narrow" w:hAnsi="Arial Narrow"/>
          <w:i/>
          <w:sz w:val="22"/>
          <w:szCs w:val="22"/>
        </w:rPr>
        <w:t xml:space="preserve"> </w:t>
      </w:r>
      <w:proofErr w:type="spellStart"/>
      <w:r w:rsidRPr="00301B3D">
        <w:rPr>
          <w:rFonts w:ascii="Arial Narrow" w:hAnsi="Arial Narrow"/>
          <w:i/>
          <w:sz w:val="22"/>
          <w:szCs w:val="22"/>
        </w:rPr>
        <w:t>Results</w:t>
      </w:r>
      <w:proofErr w:type="spellEnd"/>
      <w:r>
        <w:rPr>
          <w:rFonts w:ascii="Arial Narrow" w:hAnsi="Arial Narrow"/>
          <w:i/>
          <w:sz w:val="22"/>
          <w:szCs w:val="22"/>
        </w:rPr>
        <w:t>]</w:t>
      </w:r>
    </w:p>
    <w:p w14:paraId="793BA841" w14:textId="77777777" w:rsidR="002E36B5" w:rsidRDefault="002E36B5" w:rsidP="00FA6C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3"/>
      </w:tblGrid>
      <w:tr w:rsidR="002F2494" w:rsidRPr="00EA4D5C" w14:paraId="7998B499" w14:textId="77777777" w:rsidTr="4F02A302">
        <w:tc>
          <w:tcPr>
            <w:tcW w:w="4606" w:type="dxa"/>
            <w:shd w:val="clear" w:color="auto" w:fill="F2F2F2" w:themeFill="background1" w:themeFillShade="F2"/>
          </w:tcPr>
          <w:p w14:paraId="00B2B8A2" w14:textId="77777777" w:rsidR="002F2494" w:rsidRDefault="002F2494" w:rsidP="00FF09A3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301B3D">
              <w:rPr>
                <w:rFonts w:ascii="Arial Narrow" w:hAnsi="Arial Narrow"/>
                <w:b/>
                <w:sz w:val="22"/>
                <w:szCs w:val="22"/>
              </w:rPr>
              <w:t>Rodzaj Wyniku Pracy Twórczej</w:t>
            </w:r>
          </w:p>
          <w:p w14:paraId="6361CB6F" w14:textId="77777777" w:rsidR="00301B3D" w:rsidRPr="00170787" w:rsidRDefault="00301B3D" w:rsidP="00FF09A3">
            <w:pPr>
              <w:jc w:val="both"/>
              <w:rPr>
                <w:rFonts w:ascii="Arial Narrow" w:hAnsi="Arial Narrow"/>
                <w:i/>
                <w:sz w:val="22"/>
                <w:szCs w:val="22"/>
              </w:rPr>
            </w:pPr>
            <w:r w:rsidRPr="00170787">
              <w:rPr>
                <w:rFonts w:ascii="Arial Narrow" w:hAnsi="Arial Narrow"/>
                <w:i/>
                <w:sz w:val="22"/>
                <w:szCs w:val="22"/>
              </w:rPr>
              <w:t>[</w:t>
            </w:r>
            <w:proofErr w:type="spellStart"/>
            <w:r w:rsidRPr="00170787">
              <w:rPr>
                <w:rFonts w:ascii="Arial Narrow" w:hAnsi="Arial Narrow"/>
                <w:i/>
                <w:sz w:val="22"/>
                <w:szCs w:val="22"/>
              </w:rPr>
              <w:t>Type</w:t>
            </w:r>
            <w:proofErr w:type="spellEnd"/>
            <w:r w:rsidRPr="00170787">
              <w:rPr>
                <w:rFonts w:ascii="Arial Narrow" w:hAnsi="Arial Narrow"/>
                <w:i/>
                <w:sz w:val="22"/>
                <w:szCs w:val="22"/>
              </w:rPr>
              <w:t xml:space="preserve"> of </w:t>
            </w:r>
            <w:proofErr w:type="spellStart"/>
            <w:r w:rsidRPr="00170787">
              <w:rPr>
                <w:rFonts w:ascii="Arial Narrow" w:hAnsi="Arial Narrow"/>
                <w:i/>
                <w:sz w:val="22"/>
                <w:szCs w:val="22"/>
              </w:rPr>
              <w:t>creative</w:t>
            </w:r>
            <w:proofErr w:type="spellEnd"/>
            <w:r w:rsidRPr="00170787">
              <w:rPr>
                <w:rFonts w:ascii="Arial Narrow" w:hAnsi="Arial Narrow"/>
                <w:i/>
                <w:sz w:val="22"/>
                <w:szCs w:val="22"/>
              </w:rPr>
              <w:t xml:space="preserve"> </w:t>
            </w:r>
            <w:proofErr w:type="spellStart"/>
            <w:r w:rsidRPr="00170787">
              <w:rPr>
                <w:rFonts w:ascii="Arial Narrow" w:hAnsi="Arial Narrow"/>
                <w:i/>
                <w:sz w:val="22"/>
                <w:szCs w:val="22"/>
              </w:rPr>
              <w:t>work</w:t>
            </w:r>
            <w:proofErr w:type="spellEnd"/>
            <w:r w:rsidRPr="00170787">
              <w:rPr>
                <w:rFonts w:ascii="Arial Narrow" w:hAnsi="Arial Narrow"/>
                <w:i/>
                <w:sz w:val="22"/>
                <w:szCs w:val="22"/>
              </w:rPr>
              <w:t xml:space="preserve"> </w:t>
            </w:r>
            <w:proofErr w:type="spellStart"/>
            <w:r w:rsidRPr="00170787">
              <w:rPr>
                <w:rFonts w:ascii="Arial Narrow" w:hAnsi="Arial Narrow"/>
                <w:i/>
                <w:sz w:val="22"/>
                <w:szCs w:val="22"/>
              </w:rPr>
              <w:t>results</w:t>
            </w:r>
            <w:proofErr w:type="spellEnd"/>
            <w:r w:rsidRPr="00170787">
              <w:rPr>
                <w:rFonts w:ascii="Arial Narrow" w:hAnsi="Arial Narrow"/>
                <w:i/>
                <w:sz w:val="22"/>
                <w:szCs w:val="22"/>
              </w:rPr>
              <w:t>]</w:t>
            </w:r>
          </w:p>
          <w:p w14:paraId="39C63E16" w14:textId="77777777" w:rsidR="00301B3D" w:rsidRPr="00170787" w:rsidRDefault="00301B3D" w:rsidP="00FF09A3">
            <w:pPr>
              <w:jc w:val="both"/>
              <w:rPr>
                <w:b/>
              </w:rPr>
            </w:pPr>
          </w:p>
        </w:tc>
        <w:tc>
          <w:tcPr>
            <w:tcW w:w="4606" w:type="dxa"/>
            <w:shd w:val="clear" w:color="auto" w:fill="F2F2F2" w:themeFill="background1" w:themeFillShade="F2"/>
          </w:tcPr>
          <w:p w14:paraId="0548B25B" w14:textId="77777777" w:rsidR="002F2494" w:rsidRDefault="003E2AED" w:rsidP="00FF09A3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301B3D">
              <w:rPr>
                <w:rFonts w:ascii="Arial Narrow" w:hAnsi="Arial Narrow"/>
                <w:b/>
                <w:sz w:val="22"/>
                <w:szCs w:val="22"/>
              </w:rPr>
              <w:t>Opis wykonywanych czynności</w:t>
            </w:r>
          </w:p>
          <w:p w14:paraId="50EEF0CC" w14:textId="77777777" w:rsidR="00301B3D" w:rsidRPr="00301B3D" w:rsidRDefault="00301B3D" w:rsidP="00FF09A3">
            <w:pPr>
              <w:jc w:val="both"/>
              <w:rPr>
                <w:rFonts w:ascii="Arial Narrow" w:hAnsi="Arial Narrow"/>
                <w:i/>
                <w:sz w:val="22"/>
                <w:szCs w:val="22"/>
              </w:rPr>
            </w:pPr>
            <w:r w:rsidRPr="00301B3D">
              <w:rPr>
                <w:rFonts w:ascii="Arial Narrow" w:hAnsi="Arial Narrow"/>
                <w:i/>
                <w:sz w:val="22"/>
                <w:szCs w:val="22"/>
              </w:rPr>
              <w:t>[</w:t>
            </w:r>
            <w:proofErr w:type="spellStart"/>
            <w:r w:rsidRPr="00301B3D">
              <w:rPr>
                <w:rFonts w:ascii="Arial Narrow" w:hAnsi="Arial Narrow"/>
                <w:i/>
                <w:sz w:val="22"/>
                <w:szCs w:val="22"/>
              </w:rPr>
              <w:t>Description</w:t>
            </w:r>
            <w:proofErr w:type="spellEnd"/>
            <w:r w:rsidRPr="00301B3D">
              <w:rPr>
                <w:rFonts w:ascii="Arial Narrow" w:hAnsi="Arial Narrow"/>
                <w:i/>
                <w:sz w:val="22"/>
                <w:szCs w:val="22"/>
              </w:rPr>
              <w:t>]</w:t>
            </w:r>
          </w:p>
        </w:tc>
      </w:tr>
      <w:tr w:rsidR="002F2494" w:rsidRPr="00D23B6A" w14:paraId="6B46CD70" w14:textId="77777777" w:rsidTr="4F02A302">
        <w:tc>
          <w:tcPr>
            <w:tcW w:w="4606" w:type="dxa"/>
            <w:shd w:val="clear" w:color="auto" w:fill="auto"/>
          </w:tcPr>
          <w:p w14:paraId="72554066" w14:textId="77777777" w:rsidR="002B56A6" w:rsidRPr="00886DE7" w:rsidRDefault="006501D4" w:rsidP="00164808">
            <w:pPr>
              <w:rPr>
                <w:rFonts w:ascii="Arial Narrow" w:hAnsi="Arial Narrow" w:cs="Arial"/>
              </w:rPr>
            </w:pPr>
            <w:r w:rsidRPr="00886DE7">
              <w:rPr>
                <w:rFonts w:ascii="Arial Narrow" w:hAnsi="Arial Narrow" w:cs="Arial"/>
              </w:rPr>
              <w:t>Prace programistyczne i specyfikacja techniczna</w:t>
            </w:r>
          </w:p>
        </w:tc>
        <w:tc>
          <w:tcPr>
            <w:tcW w:w="4606" w:type="dxa"/>
            <w:shd w:val="clear" w:color="auto" w:fill="auto"/>
          </w:tcPr>
          <w:p w14:paraId="4B947BC5" w14:textId="77777777" w:rsidR="002F2494" w:rsidRDefault="006501D4" w:rsidP="619C485D">
            <w:pPr>
              <w:jc w:val="both"/>
              <w:rPr>
                <w:rFonts w:ascii="Arial Narrow" w:hAnsi="Arial Narrow" w:cs="Arial"/>
              </w:rPr>
            </w:pPr>
            <w:r w:rsidRPr="4F02A302">
              <w:rPr>
                <w:rFonts w:ascii="Arial Narrow" w:hAnsi="Arial Narrow" w:cs="Arial"/>
              </w:rPr>
              <w:t xml:space="preserve">Stworzenie i aktualizacja kodu źródłowego produktu oraz </w:t>
            </w:r>
            <w:r w:rsidR="00E2575C" w:rsidRPr="4F02A302">
              <w:rPr>
                <w:rFonts w:ascii="Arial Narrow" w:hAnsi="Arial Narrow" w:cs="Arial"/>
              </w:rPr>
              <w:t>testów automatycznych:</w:t>
            </w:r>
          </w:p>
          <w:p w14:paraId="1A5D1201" w14:textId="77777777" w:rsidR="00D02B03" w:rsidRDefault="00D02B03" w:rsidP="00701E89">
            <w:pPr>
              <w:rPr>
                <w:rFonts w:ascii="Arial Narrow" w:hAnsi="Arial Narrow" w:cs="Arial"/>
              </w:rPr>
            </w:pPr>
          </w:p>
          <w:p w14:paraId="7F88773E" w14:textId="77777777" w:rsidR="005B6ED4" w:rsidRDefault="00E3417C" w:rsidP="00E341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pkupGenResults</w:t>
            </w:r>
            <w:proofErr w:type="spellEnd"/>
          </w:p>
          <w:p w14:paraId="31537F48" w14:textId="77777777" w:rsidR="00E3417C" w:rsidRPr="00D23B6A" w:rsidRDefault="00E3417C" w:rsidP="00E3417C">
            <w:pPr>
              <w:rPr>
                <w:lang w:val="en-US"/>
              </w:rPr>
            </w:pPr>
          </w:p>
        </w:tc>
      </w:tr>
    </w:tbl>
    <w:p w14:paraId="16442B30" w14:textId="77777777" w:rsidR="56108D99" w:rsidRPr="00D23B6A" w:rsidRDefault="56108D99">
      <w:pPr>
        <w:rPr>
          <w:lang w:val="en-US"/>
        </w:rPr>
      </w:pPr>
    </w:p>
    <w:p w14:paraId="5039A0AF" w14:textId="77777777" w:rsidR="002F2494" w:rsidRPr="00D23B6A" w:rsidRDefault="002F2494" w:rsidP="00B130F8">
      <w:pPr>
        <w:jc w:val="both"/>
        <w:rPr>
          <w:lang w:val="en-US"/>
        </w:rPr>
      </w:pPr>
    </w:p>
    <w:sectPr w:rsidR="002F2494" w:rsidRPr="00D23B6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E2C9" w14:textId="77777777" w:rsidR="00895FAB" w:rsidRDefault="00895FAB">
      <w:r>
        <w:separator/>
      </w:r>
    </w:p>
  </w:endnote>
  <w:endnote w:type="continuationSeparator" w:id="0">
    <w:p w14:paraId="17DAF883" w14:textId="77777777" w:rsidR="00895FAB" w:rsidRDefault="00895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3BDD" w14:textId="77777777" w:rsidR="00B130F8" w:rsidRPr="00AF0CC4" w:rsidRDefault="00B130F8" w:rsidP="00F3600F">
    <w:pPr>
      <w:pStyle w:val="Footer"/>
      <w:rPr>
        <w:sz w:val="20"/>
        <w:szCs w:val="20"/>
      </w:rPr>
    </w:pPr>
    <w:r w:rsidRPr="00AF0CC4">
      <w:rPr>
        <w:sz w:val="20"/>
        <w:szCs w:val="20"/>
      </w:rPr>
      <w:t xml:space="preserve">Załącznik nr. </w:t>
    </w:r>
    <w:r>
      <w:rPr>
        <w:sz w:val="20"/>
        <w:szCs w:val="20"/>
      </w:rPr>
      <w:t>1</w:t>
    </w:r>
    <w:r w:rsidRPr="00AF0CC4">
      <w:rPr>
        <w:sz w:val="20"/>
        <w:szCs w:val="20"/>
      </w:rPr>
      <w:t xml:space="preserve"> do Regulamin</w:t>
    </w:r>
    <w:r>
      <w:rPr>
        <w:sz w:val="20"/>
        <w:szCs w:val="20"/>
      </w:rPr>
      <w:t>u Działalności Twórczej z dnia 28</w:t>
    </w:r>
    <w:r w:rsidRPr="00AF0CC4">
      <w:rPr>
        <w:sz w:val="20"/>
        <w:szCs w:val="20"/>
      </w:rPr>
      <w:t>.12.2007</w:t>
    </w:r>
  </w:p>
  <w:p w14:paraId="0ACD4915" w14:textId="77777777" w:rsidR="00B130F8" w:rsidRDefault="00B1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DEF3" w14:textId="77777777" w:rsidR="00895FAB" w:rsidRDefault="00895FAB">
      <w:r>
        <w:separator/>
      </w:r>
    </w:p>
  </w:footnote>
  <w:footnote w:type="continuationSeparator" w:id="0">
    <w:p w14:paraId="5CFC18B5" w14:textId="77777777" w:rsidR="00895FAB" w:rsidRDefault="00895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66FA"/>
    <w:multiLevelType w:val="hybridMultilevel"/>
    <w:tmpl w:val="A3A0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D0DC4"/>
    <w:multiLevelType w:val="multilevel"/>
    <w:tmpl w:val="946C6DE6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5D1D14"/>
    <w:multiLevelType w:val="hybridMultilevel"/>
    <w:tmpl w:val="6FFC9384"/>
    <w:lvl w:ilvl="0" w:tplc="FF9CC09A">
      <w:start w:val="1"/>
      <w:numFmt w:val="bullet"/>
      <w:lvlText w:val=""/>
      <w:lvlJc w:val="left"/>
      <w:pPr>
        <w:tabs>
          <w:tab w:val="num" w:pos="415"/>
        </w:tabs>
        <w:ind w:left="415" w:hanging="360"/>
      </w:pPr>
      <w:rPr>
        <w:rFonts w:ascii="Symbol" w:hAnsi="Symbol" w:hint="default"/>
        <w:sz w:val="22"/>
        <w:szCs w:val="22"/>
      </w:rPr>
    </w:lvl>
    <w:lvl w:ilvl="1" w:tplc="0409000F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  <w:rPr>
        <w:rFonts w:hint="default"/>
        <w:sz w:val="22"/>
        <w:szCs w:val="22"/>
      </w:rPr>
    </w:lvl>
    <w:lvl w:ilvl="2" w:tplc="04090019">
      <w:start w:val="1"/>
      <w:numFmt w:val="lowerLetter"/>
      <w:lvlText w:val="%3."/>
      <w:lvlJc w:val="left"/>
      <w:pPr>
        <w:tabs>
          <w:tab w:val="num" w:pos="2215"/>
        </w:tabs>
        <w:ind w:left="2215" w:hanging="360"/>
      </w:pPr>
      <w:rPr>
        <w:rFonts w:hint="default"/>
        <w:sz w:val="22"/>
        <w:szCs w:val="22"/>
      </w:rPr>
    </w:lvl>
    <w:lvl w:ilvl="3" w:tplc="04150001" w:tentative="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</w:abstractNum>
  <w:num w:numId="1" w16cid:durableId="615210680">
    <w:abstractNumId w:val="2"/>
  </w:num>
  <w:num w:numId="2" w16cid:durableId="712997707">
    <w:abstractNumId w:val="1"/>
  </w:num>
  <w:num w:numId="3" w16cid:durableId="144823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54"/>
    <w:rsid w:val="0000032C"/>
    <w:rsid w:val="0000300E"/>
    <w:rsid w:val="00007FD5"/>
    <w:rsid w:val="00011D27"/>
    <w:rsid w:val="00011D76"/>
    <w:rsid w:val="0001229D"/>
    <w:rsid w:val="0001247D"/>
    <w:rsid w:val="00012AE4"/>
    <w:rsid w:val="00014734"/>
    <w:rsid w:val="000149F5"/>
    <w:rsid w:val="000200FD"/>
    <w:rsid w:val="00020745"/>
    <w:rsid w:val="00021BA3"/>
    <w:rsid w:val="00025279"/>
    <w:rsid w:val="00025D65"/>
    <w:rsid w:val="00031AE6"/>
    <w:rsid w:val="000321BF"/>
    <w:rsid w:val="00032A06"/>
    <w:rsid w:val="00032A19"/>
    <w:rsid w:val="00035F98"/>
    <w:rsid w:val="000421FC"/>
    <w:rsid w:val="00043895"/>
    <w:rsid w:val="00044268"/>
    <w:rsid w:val="0004456D"/>
    <w:rsid w:val="00051BCA"/>
    <w:rsid w:val="000526E1"/>
    <w:rsid w:val="00053DFA"/>
    <w:rsid w:val="0005435E"/>
    <w:rsid w:val="00055176"/>
    <w:rsid w:val="000559A7"/>
    <w:rsid w:val="0005610F"/>
    <w:rsid w:val="00056D11"/>
    <w:rsid w:val="0006175B"/>
    <w:rsid w:val="00063504"/>
    <w:rsid w:val="000646F6"/>
    <w:rsid w:val="000647AC"/>
    <w:rsid w:val="000651BB"/>
    <w:rsid w:val="00065BF8"/>
    <w:rsid w:val="000665E5"/>
    <w:rsid w:val="000672AA"/>
    <w:rsid w:val="0007078A"/>
    <w:rsid w:val="00070A10"/>
    <w:rsid w:val="00071FB1"/>
    <w:rsid w:val="000723F1"/>
    <w:rsid w:val="00074FE7"/>
    <w:rsid w:val="00075214"/>
    <w:rsid w:val="000766DC"/>
    <w:rsid w:val="000800D5"/>
    <w:rsid w:val="00080259"/>
    <w:rsid w:val="00081F9F"/>
    <w:rsid w:val="00090479"/>
    <w:rsid w:val="00090647"/>
    <w:rsid w:val="00091108"/>
    <w:rsid w:val="00091CD7"/>
    <w:rsid w:val="00093106"/>
    <w:rsid w:val="00093BFA"/>
    <w:rsid w:val="0009550E"/>
    <w:rsid w:val="00095A41"/>
    <w:rsid w:val="00095DA6"/>
    <w:rsid w:val="000A3DF7"/>
    <w:rsid w:val="000A4D84"/>
    <w:rsid w:val="000A5641"/>
    <w:rsid w:val="000A60DB"/>
    <w:rsid w:val="000A613E"/>
    <w:rsid w:val="000B0469"/>
    <w:rsid w:val="000B2C47"/>
    <w:rsid w:val="000B35D3"/>
    <w:rsid w:val="000B455E"/>
    <w:rsid w:val="000B6B65"/>
    <w:rsid w:val="000C0DC6"/>
    <w:rsid w:val="000C31FC"/>
    <w:rsid w:val="000C5D13"/>
    <w:rsid w:val="000C72B1"/>
    <w:rsid w:val="000C7B84"/>
    <w:rsid w:val="000D15C9"/>
    <w:rsid w:val="000D5833"/>
    <w:rsid w:val="000D5DEE"/>
    <w:rsid w:val="000D6FCC"/>
    <w:rsid w:val="000E05AB"/>
    <w:rsid w:val="000E1327"/>
    <w:rsid w:val="000E36F1"/>
    <w:rsid w:val="000E46CE"/>
    <w:rsid w:val="000F6B9B"/>
    <w:rsid w:val="00104DF1"/>
    <w:rsid w:val="00107DA1"/>
    <w:rsid w:val="00110150"/>
    <w:rsid w:val="001109CE"/>
    <w:rsid w:val="00112288"/>
    <w:rsid w:val="00113CBE"/>
    <w:rsid w:val="00114524"/>
    <w:rsid w:val="00114919"/>
    <w:rsid w:val="001155B6"/>
    <w:rsid w:val="00115F48"/>
    <w:rsid w:val="00121046"/>
    <w:rsid w:val="00121FBD"/>
    <w:rsid w:val="00125326"/>
    <w:rsid w:val="00131371"/>
    <w:rsid w:val="00132610"/>
    <w:rsid w:val="00132F07"/>
    <w:rsid w:val="0013452A"/>
    <w:rsid w:val="00134AB4"/>
    <w:rsid w:val="00134F01"/>
    <w:rsid w:val="001352E7"/>
    <w:rsid w:val="001369E6"/>
    <w:rsid w:val="00137309"/>
    <w:rsid w:val="00141171"/>
    <w:rsid w:val="0014247D"/>
    <w:rsid w:val="00142D10"/>
    <w:rsid w:val="001436BA"/>
    <w:rsid w:val="00144D78"/>
    <w:rsid w:val="00152072"/>
    <w:rsid w:val="001533BE"/>
    <w:rsid w:val="001545D5"/>
    <w:rsid w:val="001575CA"/>
    <w:rsid w:val="00160302"/>
    <w:rsid w:val="0016350E"/>
    <w:rsid w:val="00163E0A"/>
    <w:rsid w:val="00164484"/>
    <w:rsid w:val="00164808"/>
    <w:rsid w:val="001673F4"/>
    <w:rsid w:val="00170787"/>
    <w:rsid w:val="001708B1"/>
    <w:rsid w:val="001721DE"/>
    <w:rsid w:val="00172E3C"/>
    <w:rsid w:val="00175A89"/>
    <w:rsid w:val="00177E84"/>
    <w:rsid w:val="00182F93"/>
    <w:rsid w:val="00185C74"/>
    <w:rsid w:val="00191630"/>
    <w:rsid w:val="0019371D"/>
    <w:rsid w:val="001942B8"/>
    <w:rsid w:val="001974DE"/>
    <w:rsid w:val="00197F98"/>
    <w:rsid w:val="001A0855"/>
    <w:rsid w:val="001A42CC"/>
    <w:rsid w:val="001A4F46"/>
    <w:rsid w:val="001A5B2A"/>
    <w:rsid w:val="001B1960"/>
    <w:rsid w:val="001B1D32"/>
    <w:rsid w:val="001B3090"/>
    <w:rsid w:val="001B3C9F"/>
    <w:rsid w:val="001B49F7"/>
    <w:rsid w:val="001B6CAA"/>
    <w:rsid w:val="001C11F3"/>
    <w:rsid w:val="001C6D56"/>
    <w:rsid w:val="001C7162"/>
    <w:rsid w:val="001C7D5F"/>
    <w:rsid w:val="001D2C56"/>
    <w:rsid w:val="001D6636"/>
    <w:rsid w:val="001D67D3"/>
    <w:rsid w:val="001E071C"/>
    <w:rsid w:val="001E17D6"/>
    <w:rsid w:val="001E2642"/>
    <w:rsid w:val="001E31AB"/>
    <w:rsid w:val="001F00AF"/>
    <w:rsid w:val="001F0F75"/>
    <w:rsid w:val="001F1539"/>
    <w:rsid w:val="001F45E4"/>
    <w:rsid w:val="001F4B2C"/>
    <w:rsid w:val="001F5048"/>
    <w:rsid w:val="001F52E7"/>
    <w:rsid w:val="00201693"/>
    <w:rsid w:val="002039C5"/>
    <w:rsid w:val="00204B15"/>
    <w:rsid w:val="00215B8D"/>
    <w:rsid w:val="002175C0"/>
    <w:rsid w:val="002215F0"/>
    <w:rsid w:val="00222718"/>
    <w:rsid w:val="00223436"/>
    <w:rsid w:val="00236BA1"/>
    <w:rsid w:val="002422D9"/>
    <w:rsid w:val="002467A7"/>
    <w:rsid w:val="002522D2"/>
    <w:rsid w:val="002526C6"/>
    <w:rsid w:val="00254D08"/>
    <w:rsid w:val="002550AD"/>
    <w:rsid w:val="00256097"/>
    <w:rsid w:val="00257FDD"/>
    <w:rsid w:val="002603AB"/>
    <w:rsid w:val="00262E09"/>
    <w:rsid w:val="00265E28"/>
    <w:rsid w:val="00280771"/>
    <w:rsid w:val="00281A4E"/>
    <w:rsid w:val="002834B1"/>
    <w:rsid w:val="00291B63"/>
    <w:rsid w:val="0029737D"/>
    <w:rsid w:val="002A039F"/>
    <w:rsid w:val="002A055C"/>
    <w:rsid w:val="002A0E07"/>
    <w:rsid w:val="002A7397"/>
    <w:rsid w:val="002B0B2E"/>
    <w:rsid w:val="002B1012"/>
    <w:rsid w:val="002B2F13"/>
    <w:rsid w:val="002B35EC"/>
    <w:rsid w:val="002B3FA6"/>
    <w:rsid w:val="002B56A6"/>
    <w:rsid w:val="002B64E0"/>
    <w:rsid w:val="002B7772"/>
    <w:rsid w:val="002C12AF"/>
    <w:rsid w:val="002C29C4"/>
    <w:rsid w:val="002C6649"/>
    <w:rsid w:val="002D6465"/>
    <w:rsid w:val="002D6911"/>
    <w:rsid w:val="002D721A"/>
    <w:rsid w:val="002E2F6E"/>
    <w:rsid w:val="002E36B5"/>
    <w:rsid w:val="002E3E43"/>
    <w:rsid w:val="002E4059"/>
    <w:rsid w:val="002E44EC"/>
    <w:rsid w:val="002E6AC8"/>
    <w:rsid w:val="002F0BFE"/>
    <w:rsid w:val="002F2494"/>
    <w:rsid w:val="002F3A5C"/>
    <w:rsid w:val="002F463E"/>
    <w:rsid w:val="0030178A"/>
    <w:rsid w:val="00301B3D"/>
    <w:rsid w:val="00306B48"/>
    <w:rsid w:val="00306BC0"/>
    <w:rsid w:val="00307904"/>
    <w:rsid w:val="003157B1"/>
    <w:rsid w:val="003157B6"/>
    <w:rsid w:val="00315AEB"/>
    <w:rsid w:val="003207B7"/>
    <w:rsid w:val="00321369"/>
    <w:rsid w:val="00322162"/>
    <w:rsid w:val="00323529"/>
    <w:rsid w:val="00325EDB"/>
    <w:rsid w:val="003322CE"/>
    <w:rsid w:val="00334790"/>
    <w:rsid w:val="0033681E"/>
    <w:rsid w:val="0033697F"/>
    <w:rsid w:val="003373F0"/>
    <w:rsid w:val="00340FCD"/>
    <w:rsid w:val="0034218F"/>
    <w:rsid w:val="00343E8C"/>
    <w:rsid w:val="00344346"/>
    <w:rsid w:val="00351B1B"/>
    <w:rsid w:val="00352D4F"/>
    <w:rsid w:val="00354922"/>
    <w:rsid w:val="00360F3F"/>
    <w:rsid w:val="00361A72"/>
    <w:rsid w:val="0036234F"/>
    <w:rsid w:val="003640D5"/>
    <w:rsid w:val="003656CA"/>
    <w:rsid w:val="0036636F"/>
    <w:rsid w:val="0037089D"/>
    <w:rsid w:val="003719A8"/>
    <w:rsid w:val="00377DCC"/>
    <w:rsid w:val="00382356"/>
    <w:rsid w:val="00382FBF"/>
    <w:rsid w:val="00383E58"/>
    <w:rsid w:val="003868C6"/>
    <w:rsid w:val="0038746F"/>
    <w:rsid w:val="00390ACA"/>
    <w:rsid w:val="00392CD6"/>
    <w:rsid w:val="00396423"/>
    <w:rsid w:val="00397CEF"/>
    <w:rsid w:val="003A0366"/>
    <w:rsid w:val="003A4E7A"/>
    <w:rsid w:val="003A587F"/>
    <w:rsid w:val="003A5DBC"/>
    <w:rsid w:val="003B21A9"/>
    <w:rsid w:val="003B4D24"/>
    <w:rsid w:val="003B5309"/>
    <w:rsid w:val="003B544B"/>
    <w:rsid w:val="003C1417"/>
    <w:rsid w:val="003C1732"/>
    <w:rsid w:val="003C1C0C"/>
    <w:rsid w:val="003C310F"/>
    <w:rsid w:val="003C464A"/>
    <w:rsid w:val="003C481C"/>
    <w:rsid w:val="003C4B9C"/>
    <w:rsid w:val="003C5D8E"/>
    <w:rsid w:val="003C7FFE"/>
    <w:rsid w:val="003D2FD4"/>
    <w:rsid w:val="003D6951"/>
    <w:rsid w:val="003D7A41"/>
    <w:rsid w:val="003E1DE1"/>
    <w:rsid w:val="003E1E5E"/>
    <w:rsid w:val="003E2AED"/>
    <w:rsid w:val="003E45F9"/>
    <w:rsid w:val="003E5849"/>
    <w:rsid w:val="003F0DEF"/>
    <w:rsid w:val="003F5613"/>
    <w:rsid w:val="003F77CE"/>
    <w:rsid w:val="003F7BE7"/>
    <w:rsid w:val="00400D56"/>
    <w:rsid w:val="004022D7"/>
    <w:rsid w:val="0040517A"/>
    <w:rsid w:val="0040539A"/>
    <w:rsid w:val="00407635"/>
    <w:rsid w:val="00410CDC"/>
    <w:rsid w:val="00411696"/>
    <w:rsid w:val="0041328C"/>
    <w:rsid w:val="00413FCF"/>
    <w:rsid w:val="00414294"/>
    <w:rsid w:val="00420A8E"/>
    <w:rsid w:val="0042198D"/>
    <w:rsid w:val="0042307B"/>
    <w:rsid w:val="0042673E"/>
    <w:rsid w:val="00426B1E"/>
    <w:rsid w:val="004275C6"/>
    <w:rsid w:val="004371D6"/>
    <w:rsid w:val="00441F7F"/>
    <w:rsid w:val="004421AE"/>
    <w:rsid w:val="00442547"/>
    <w:rsid w:val="004433A0"/>
    <w:rsid w:val="004449BC"/>
    <w:rsid w:val="00444BCF"/>
    <w:rsid w:val="004451C7"/>
    <w:rsid w:val="00445C6A"/>
    <w:rsid w:val="0044637A"/>
    <w:rsid w:val="00446C4F"/>
    <w:rsid w:val="004525EB"/>
    <w:rsid w:val="00453B02"/>
    <w:rsid w:val="00453D44"/>
    <w:rsid w:val="0045463F"/>
    <w:rsid w:val="00454995"/>
    <w:rsid w:val="004563DF"/>
    <w:rsid w:val="004563E9"/>
    <w:rsid w:val="00456D59"/>
    <w:rsid w:val="0046271E"/>
    <w:rsid w:val="00462DDE"/>
    <w:rsid w:val="004672A9"/>
    <w:rsid w:val="00470062"/>
    <w:rsid w:val="00470BFF"/>
    <w:rsid w:val="00471770"/>
    <w:rsid w:val="00472B3E"/>
    <w:rsid w:val="00473208"/>
    <w:rsid w:val="004738FA"/>
    <w:rsid w:val="00473F78"/>
    <w:rsid w:val="00481B2D"/>
    <w:rsid w:val="004829ED"/>
    <w:rsid w:val="00482E58"/>
    <w:rsid w:val="00483DCF"/>
    <w:rsid w:val="0048633A"/>
    <w:rsid w:val="00486C0B"/>
    <w:rsid w:val="0049037D"/>
    <w:rsid w:val="004927AF"/>
    <w:rsid w:val="00493418"/>
    <w:rsid w:val="00497B93"/>
    <w:rsid w:val="004A018D"/>
    <w:rsid w:val="004A2833"/>
    <w:rsid w:val="004A483D"/>
    <w:rsid w:val="004A4B2F"/>
    <w:rsid w:val="004A50BB"/>
    <w:rsid w:val="004A6B99"/>
    <w:rsid w:val="004A6D10"/>
    <w:rsid w:val="004B1C85"/>
    <w:rsid w:val="004B3410"/>
    <w:rsid w:val="004B4737"/>
    <w:rsid w:val="004C1632"/>
    <w:rsid w:val="004C177A"/>
    <w:rsid w:val="004C6176"/>
    <w:rsid w:val="004D11FA"/>
    <w:rsid w:val="004D25C2"/>
    <w:rsid w:val="004E21C5"/>
    <w:rsid w:val="004E4FFC"/>
    <w:rsid w:val="004E7EBE"/>
    <w:rsid w:val="004F01A5"/>
    <w:rsid w:val="004F0923"/>
    <w:rsid w:val="004F1147"/>
    <w:rsid w:val="004F56B7"/>
    <w:rsid w:val="005020FE"/>
    <w:rsid w:val="005056EA"/>
    <w:rsid w:val="00506642"/>
    <w:rsid w:val="005158E6"/>
    <w:rsid w:val="00515B09"/>
    <w:rsid w:val="00515CD6"/>
    <w:rsid w:val="00515FCC"/>
    <w:rsid w:val="00522A6A"/>
    <w:rsid w:val="00527511"/>
    <w:rsid w:val="00532AE7"/>
    <w:rsid w:val="005369EA"/>
    <w:rsid w:val="00536D8A"/>
    <w:rsid w:val="005370B9"/>
    <w:rsid w:val="00537AF5"/>
    <w:rsid w:val="00544B20"/>
    <w:rsid w:val="00552D9C"/>
    <w:rsid w:val="00553702"/>
    <w:rsid w:val="00553B53"/>
    <w:rsid w:val="00555A33"/>
    <w:rsid w:val="00556E2F"/>
    <w:rsid w:val="00560896"/>
    <w:rsid w:val="0056094E"/>
    <w:rsid w:val="00563CE7"/>
    <w:rsid w:val="00570B61"/>
    <w:rsid w:val="00574DFC"/>
    <w:rsid w:val="005854AF"/>
    <w:rsid w:val="00585CC7"/>
    <w:rsid w:val="00590F0B"/>
    <w:rsid w:val="00591C30"/>
    <w:rsid w:val="00593E2B"/>
    <w:rsid w:val="00597AE8"/>
    <w:rsid w:val="005A2C50"/>
    <w:rsid w:val="005A502F"/>
    <w:rsid w:val="005A5E8A"/>
    <w:rsid w:val="005A7407"/>
    <w:rsid w:val="005B5ABE"/>
    <w:rsid w:val="005B6AE3"/>
    <w:rsid w:val="005B6EAC"/>
    <w:rsid w:val="005B6ED4"/>
    <w:rsid w:val="005B739F"/>
    <w:rsid w:val="005C0A83"/>
    <w:rsid w:val="005C2E79"/>
    <w:rsid w:val="005C3AB5"/>
    <w:rsid w:val="005C4DCA"/>
    <w:rsid w:val="005C5ADF"/>
    <w:rsid w:val="005C6B86"/>
    <w:rsid w:val="005C6F5E"/>
    <w:rsid w:val="005D0D54"/>
    <w:rsid w:val="005D2E3C"/>
    <w:rsid w:val="005D5292"/>
    <w:rsid w:val="005D772C"/>
    <w:rsid w:val="005E1751"/>
    <w:rsid w:val="005E5FDF"/>
    <w:rsid w:val="005E647C"/>
    <w:rsid w:val="005F0F17"/>
    <w:rsid w:val="005F4C86"/>
    <w:rsid w:val="005F5271"/>
    <w:rsid w:val="005F6EF3"/>
    <w:rsid w:val="0060379D"/>
    <w:rsid w:val="006105B0"/>
    <w:rsid w:val="00611B10"/>
    <w:rsid w:val="0061499A"/>
    <w:rsid w:val="00616CA8"/>
    <w:rsid w:val="00617366"/>
    <w:rsid w:val="00622E82"/>
    <w:rsid w:val="0062501C"/>
    <w:rsid w:val="00630D66"/>
    <w:rsid w:val="006320E2"/>
    <w:rsid w:val="00632DBB"/>
    <w:rsid w:val="006337A2"/>
    <w:rsid w:val="006338E4"/>
    <w:rsid w:val="00634610"/>
    <w:rsid w:val="006363D0"/>
    <w:rsid w:val="006402C1"/>
    <w:rsid w:val="00641181"/>
    <w:rsid w:val="00641A4E"/>
    <w:rsid w:val="00641B39"/>
    <w:rsid w:val="0064272E"/>
    <w:rsid w:val="006429C1"/>
    <w:rsid w:val="00643165"/>
    <w:rsid w:val="006501D4"/>
    <w:rsid w:val="0065136B"/>
    <w:rsid w:val="00651940"/>
    <w:rsid w:val="00652B57"/>
    <w:rsid w:val="00652F1E"/>
    <w:rsid w:val="0065448A"/>
    <w:rsid w:val="00656353"/>
    <w:rsid w:val="00661867"/>
    <w:rsid w:val="006646D9"/>
    <w:rsid w:val="00664C2F"/>
    <w:rsid w:val="00665B83"/>
    <w:rsid w:val="00665B84"/>
    <w:rsid w:val="006677E0"/>
    <w:rsid w:val="00667F4E"/>
    <w:rsid w:val="00671498"/>
    <w:rsid w:val="00671E00"/>
    <w:rsid w:val="006769AE"/>
    <w:rsid w:val="00681D80"/>
    <w:rsid w:val="00682679"/>
    <w:rsid w:val="006838CF"/>
    <w:rsid w:val="00683FDB"/>
    <w:rsid w:val="00687F06"/>
    <w:rsid w:val="00692555"/>
    <w:rsid w:val="0069365E"/>
    <w:rsid w:val="006939E5"/>
    <w:rsid w:val="006947B6"/>
    <w:rsid w:val="006A12D8"/>
    <w:rsid w:val="006A17AE"/>
    <w:rsid w:val="006A2349"/>
    <w:rsid w:val="006A56E9"/>
    <w:rsid w:val="006A5A30"/>
    <w:rsid w:val="006A69A2"/>
    <w:rsid w:val="006A721E"/>
    <w:rsid w:val="006A723B"/>
    <w:rsid w:val="006B0B13"/>
    <w:rsid w:val="006B542E"/>
    <w:rsid w:val="006B74CF"/>
    <w:rsid w:val="006C13C9"/>
    <w:rsid w:val="006C1BCE"/>
    <w:rsid w:val="006C2624"/>
    <w:rsid w:val="006C2FF4"/>
    <w:rsid w:val="006C34BB"/>
    <w:rsid w:val="006C37AF"/>
    <w:rsid w:val="006D2C07"/>
    <w:rsid w:val="006D5E0C"/>
    <w:rsid w:val="006D6E1D"/>
    <w:rsid w:val="006E1B4F"/>
    <w:rsid w:val="006E23F3"/>
    <w:rsid w:val="006E2729"/>
    <w:rsid w:val="006E2D87"/>
    <w:rsid w:val="006E3501"/>
    <w:rsid w:val="006E4BF9"/>
    <w:rsid w:val="006F0E61"/>
    <w:rsid w:val="006F102F"/>
    <w:rsid w:val="006F27EE"/>
    <w:rsid w:val="006F326A"/>
    <w:rsid w:val="006F36CD"/>
    <w:rsid w:val="006F39CD"/>
    <w:rsid w:val="006F7638"/>
    <w:rsid w:val="00701901"/>
    <w:rsid w:val="00701B6B"/>
    <w:rsid w:val="00701E89"/>
    <w:rsid w:val="00702800"/>
    <w:rsid w:val="00704BCC"/>
    <w:rsid w:val="00707F1F"/>
    <w:rsid w:val="00710A53"/>
    <w:rsid w:val="00711B80"/>
    <w:rsid w:val="007125E8"/>
    <w:rsid w:val="007129A5"/>
    <w:rsid w:val="00713B88"/>
    <w:rsid w:val="00717CE0"/>
    <w:rsid w:val="00721458"/>
    <w:rsid w:val="00721B4C"/>
    <w:rsid w:val="00724D64"/>
    <w:rsid w:val="007258B4"/>
    <w:rsid w:val="00725D7A"/>
    <w:rsid w:val="00727C18"/>
    <w:rsid w:val="00730427"/>
    <w:rsid w:val="00732E8D"/>
    <w:rsid w:val="0073362F"/>
    <w:rsid w:val="00733909"/>
    <w:rsid w:val="00733BAB"/>
    <w:rsid w:val="007378E8"/>
    <w:rsid w:val="007414B7"/>
    <w:rsid w:val="007427C9"/>
    <w:rsid w:val="007443F4"/>
    <w:rsid w:val="0074513A"/>
    <w:rsid w:val="00745DD7"/>
    <w:rsid w:val="00750AE2"/>
    <w:rsid w:val="0075131E"/>
    <w:rsid w:val="00752A82"/>
    <w:rsid w:val="007578F7"/>
    <w:rsid w:val="00760DA2"/>
    <w:rsid w:val="00761AC4"/>
    <w:rsid w:val="00763595"/>
    <w:rsid w:val="00763EBA"/>
    <w:rsid w:val="0076547F"/>
    <w:rsid w:val="00765BB1"/>
    <w:rsid w:val="00765DE6"/>
    <w:rsid w:val="00766704"/>
    <w:rsid w:val="00766D14"/>
    <w:rsid w:val="0077223E"/>
    <w:rsid w:val="007753F3"/>
    <w:rsid w:val="00780F3D"/>
    <w:rsid w:val="0078351E"/>
    <w:rsid w:val="00792C3B"/>
    <w:rsid w:val="00794D9D"/>
    <w:rsid w:val="007A077A"/>
    <w:rsid w:val="007A164C"/>
    <w:rsid w:val="007A32BC"/>
    <w:rsid w:val="007A3DDF"/>
    <w:rsid w:val="007A4942"/>
    <w:rsid w:val="007A7C4C"/>
    <w:rsid w:val="007B3E8B"/>
    <w:rsid w:val="007B527E"/>
    <w:rsid w:val="007B5D52"/>
    <w:rsid w:val="007B70A6"/>
    <w:rsid w:val="007B7331"/>
    <w:rsid w:val="007B7E4E"/>
    <w:rsid w:val="007C16F6"/>
    <w:rsid w:val="007C4CC4"/>
    <w:rsid w:val="007C54D2"/>
    <w:rsid w:val="007C59E9"/>
    <w:rsid w:val="007C6332"/>
    <w:rsid w:val="007C74A6"/>
    <w:rsid w:val="007D0808"/>
    <w:rsid w:val="007D0FFA"/>
    <w:rsid w:val="007D7354"/>
    <w:rsid w:val="007E50FC"/>
    <w:rsid w:val="007E57A6"/>
    <w:rsid w:val="007F0F39"/>
    <w:rsid w:val="007F6964"/>
    <w:rsid w:val="008001C2"/>
    <w:rsid w:val="00800410"/>
    <w:rsid w:val="00800572"/>
    <w:rsid w:val="00802EE4"/>
    <w:rsid w:val="0080352E"/>
    <w:rsid w:val="008039DB"/>
    <w:rsid w:val="00806B8B"/>
    <w:rsid w:val="00806DFD"/>
    <w:rsid w:val="0081279A"/>
    <w:rsid w:val="00813B96"/>
    <w:rsid w:val="008150C3"/>
    <w:rsid w:val="008244C5"/>
    <w:rsid w:val="00826CD6"/>
    <w:rsid w:val="00827598"/>
    <w:rsid w:val="00832CEE"/>
    <w:rsid w:val="008332F6"/>
    <w:rsid w:val="008354C3"/>
    <w:rsid w:val="008358D3"/>
    <w:rsid w:val="008363FF"/>
    <w:rsid w:val="00841B1E"/>
    <w:rsid w:val="00841D65"/>
    <w:rsid w:val="00844863"/>
    <w:rsid w:val="00847150"/>
    <w:rsid w:val="00847FB5"/>
    <w:rsid w:val="0085055F"/>
    <w:rsid w:val="008518EF"/>
    <w:rsid w:val="008565B1"/>
    <w:rsid w:val="00856EA0"/>
    <w:rsid w:val="0085728F"/>
    <w:rsid w:val="00861457"/>
    <w:rsid w:val="00865220"/>
    <w:rsid w:val="0086594B"/>
    <w:rsid w:val="00867BB4"/>
    <w:rsid w:val="00867E66"/>
    <w:rsid w:val="00870AAA"/>
    <w:rsid w:val="00874E86"/>
    <w:rsid w:val="00874EFD"/>
    <w:rsid w:val="008760B7"/>
    <w:rsid w:val="008802CA"/>
    <w:rsid w:val="00881057"/>
    <w:rsid w:val="00881E98"/>
    <w:rsid w:val="00882127"/>
    <w:rsid w:val="0088338E"/>
    <w:rsid w:val="00883C46"/>
    <w:rsid w:val="00884963"/>
    <w:rsid w:val="00884D90"/>
    <w:rsid w:val="008850A5"/>
    <w:rsid w:val="00885D32"/>
    <w:rsid w:val="00886DE7"/>
    <w:rsid w:val="00890262"/>
    <w:rsid w:val="00894AC6"/>
    <w:rsid w:val="00895FAB"/>
    <w:rsid w:val="00896CD1"/>
    <w:rsid w:val="008A134F"/>
    <w:rsid w:val="008A4226"/>
    <w:rsid w:val="008B2727"/>
    <w:rsid w:val="008B28C8"/>
    <w:rsid w:val="008B3B12"/>
    <w:rsid w:val="008B6D38"/>
    <w:rsid w:val="008C05E2"/>
    <w:rsid w:val="008C0676"/>
    <w:rsid w:val="008C21BD"/>
    <w:rsid w:val="008C262F"/>
    <w:rsid w:val="008C2C75"/>
    <w:rsid w:val="008C414A"/>
    <w:rsid w:val="008C6030"/>
    <w:rsid w:val="008D3E4F"/>
    <w:rsid w:val="008D4A00"/>
    <w:rsid w:val="008E0792"/>
    <w:rsid w:val="008E296A"/>
    <w:rsid w:val="008E5CF6"/>
    <w:rsid w:val="008E7A03"/>
    <w:rsid w:val="008F284B"/>
    <w:rsid w:val="008F2A9F"/>
    <w:rsid w:val="008F2D43"/>
    <w:rsid w:val="008F5B58"/>
    <w:rsid w:val="008F5E83"/>
    <w:rsid w:val="008F62E4"/>
    <w:rsid w:val="008F7B37"/>
    <w:rsid w:val="00901D26"/>
    <w:rsid w:val="00902591"/>
    <w:rsid w:val="0090281F"/>
    <w:rsid w:val="00903EAD"/>
    <w:rsid w:val="00910046"/>
    <w:rsid w:val="0091035E"/>
    <w:rsid w:val="00912689"/>
    <w:rsid w:val="00912B5D"/>
    <w:rsid w:val="00914D32"/>
    <w:rsid w:val="009162D8"/>
    <w:rsid w:val="00917248"/>
    <w:rsid w:val="0091773A"/>
    <w:rsid w:val="00917CB6"/>
    <w:rsid w:val="00917EFC"/>
    <w:rsid w:val="00920EDD"/>
    <w:rsid w:val="009224DD"/>
    <w:rsid w:val="00927AE4"/>
    <w:rsid w:val="0093049A"/>
    <w:rsid w:val="0093154C"/>
    <w:rsid w:val="0093213A"/>
    <w:rsid w:val="0093377C"/>
    <w:rsid w:val="0093499E"/>
    <w:rsid w:val="00935749"/>
    <w:rsid w:val="009372F8"/>
    <w:rsid w:val="009374A8"/>
    <w:rsid w:val="0094304A"/>
    <w:rsid w:val="00943880"/>
    <w:rsid w:val="00945D07"/>
    <w:rsid w:val="00946284"/>
    <w:rsid w:val="00950D8F"/>
    <w:rsid w:val="009529EE"/>
    <w:rsid w:val="00953C29"/>
    <w:rsid w:val="00957D5A"/>
    <w:rsid w:val="0096201A"/>
    <w:rsid w:val="00962429"/>
    <w:rsid w:val="00970645"/>
    <w:rsid w:val="0097196F"/>
    <w:rsid w:val="0097632D"/>
    <w:rsid w:val="00977C30"/>
    <w:rsid w:val="00977EA2"/>
    <w:rsid w:val="0098000A"/>
    <w:rsid w:val="00982F24"/>
    <w:rsid w:val="00983DA8"/>
    <w:rsid w:val="00985415"/>
    <w:rsid w:val="009861BC"/>
    <w:rsid w:val="009903EA"/>
    <w:rsid w:val="00992741"/>
    <w:rsid w:val="009929DC"/>
    <w:rsid w:val="00993004"/>
    <w:rsid w:val="00995355"/>
    <w:rsid w:val="00995772"/>
    <w:rsid w:val="009A035D"/>
    <w:rsid w:val="009A4DD0"/>
    <w:rsid w:val="009A679D"/>
    <w:rsid w:val="009A6A20"/>
    <w:rsid w:val="009A7BB6"/>
    <w:rsid w:val="009B141A"/>
    <w:rsid w:val="009B1E4B"/>
    <w:rsid w:val="009B2664"/>
    <w:rsid w:val="009B472F"/>
    <w:rsid w:val="009B7C55"/>
    <w:rsid w:val="009C113E"/>
    <w:rsid w:val="009C36FC"/>
    <w:rsid w:val="009C6EF3"/>
    <w:rsid w:val="009D0B63"/>
    <w:rsid w:val="009D4B71"/>
    <w:rsid w:val="009D7163"/>
    <w:rsid w:val="009E0F1F"/>
    <w:rsid w:val="009F08A2"/>
    <w:rsid w:val="009F77AF"/>
    <w:rsid w:val="00A0290E"/>
    <w:rsid w:val="00A070BC"/>
    <w:rsid w:val="00A10F4E"/>
    <w:rsid w:val="00A1158F"/>
    <w:rsid w:val="00A124F4"/>
    <w:rsid w:val="00A12C3A"/>
    <w:rsid w:val="00A1460B"/>
    <w:rsid w:val="00A14843"/>
    <w:rsid w:val="00A15F49"/>
    <w:rsid w:val="00A16470"/>
    <w:rsid w:val="00A210EF"/>
    <w:rsid w:val="00A2201C"/>
    <w:rsid w:val="00A220D2"/>
    <w:rsid w:val="00A23AF3"/>
    <w:rsid w:val="00A24D9E"/>
    <w:rsid w:val="00A26E00"/>
    <w:rsid w:val="00A27A2A"/>
    <w:rsid w:val="00A30571"/>
    <w:rsid w:val="00A3452C"/>
    <w:rsid w:val="00A34E4D"/>
    <w:rsid w:val="00A355B3"/>
    <w:rsid w:val="00A371C5"/>
    <w:rsid w:val="00A41B17"/>
    <w:rsid w:val="00A43BCA"/>
    <w:rsid w:val="00A44089"/>
    <w:rsid w:val="00A549AB"/>
    <w:rsid w:val="00A57690"/>
    <w:rsid w:val="00A57911"/>
    <w:rsid w:val="00A60361"/>
    <w:rsid w:val="00A63895"/>
    <w:rsid w:val="00A71B2E"/>
    <w:rsid w:val="00A747EC"/>
    <w:rsid w:val="00A74E36"/>
    <w:rsid w:val="00A75DE3"/>
    <w:rsid w:val="00A8014E"/>
    <w:rsid w:val="00A85FCF"/>
    <w:rsid w:val="00A90F2E"/>
    <w:rsid w:val="00A9160C"/>
    <w:rsid w:val="00A92134"/>
    <w:rsid w:val="00A944D1"/>
    <w:rsid w:val="00AA3F89"/>
    <w:rsid w:val="00AA58CD"/>
    <w:rsid w:val="00AA7643"/>
    <w:rsid w:val="00AA775E"/>
    <w:rsid w:val="00AB1831"/>
    <w:rsid w:val="00AB3D77"/>
    <w:rsid w:val="00AB75E7"/>
    <w:rsid w:val="00AB7677"/>
    <w:rsid w:val="00AB787B"/>
    <w:rsid w:val="00AC382D"/>
    <w:rsid w:val="00AC4CC0"/>
    <w:rsid w:val="00AC4D48"/>
    <w:rsid w:val="00AD2532"/>
    <w:rsid w:val="00AD3EF9"/>
    <w:rsid w:val="00AD6A55"/>
    <w:rsid w:val="00AE24D7"/>
    <w:rsid w:val="00AE273E"/>
    <w:rsid w:val="00AE5CB9"/>
    <w:rsid w:val="00AF0EE3"/>
    <w:rsid w:val="00AF49F3"/>
    <w:rsid w:val="00AF50B5"/>
    <w:rsid w:val="00AF7CE7"/>
    <w:rsid w:val="00B000BE"/>
    <w:rsid w:val="00B04EAD"/>
    <w:rsid w:val="00B05B1C"/>
    <w:rsid w:val="00B063A2"/>
    <w:rsid w:val="00B06593"/>
    <w:rsid w:val="00B114BB"/>
    <w:rsid w:val="00B1292E"/>
    <w:rsid w:val="00B130F8"/>
    <w:rsid w:val="00B13315"/>
    <w:rsid w:val="00B15BCB"/>
    <w:rsid w:val="00B16B3E"/>
    <w:rsid w:val="00B16EAA"/>
    <w:rsid w:val="00B1711B"/>
    <w:rsid w:val="00B218AB"/>
    <w:rsid w:val="00B21D22"/>
    <w:rsid w:val="00B24191"/>
    <w:rsid w:val="00B25E38"/>
    <w:rsid w:val="00B26459"/>
    <w:rsid w:val="00B27A61"/>
    <w:rsid w:val="00B3216E"/>
    <w:rsid w:val="00B333D6"/>
    <w:rsid w:val="00B33FC5"/>
    <w:rsid w:val="00B3606E"/>
    <w:rsid w:val="00B36E5B"/>
    <w:rsid w:val="00B37540"/>
    <w:rsid w:val="00B407D7"/>
    <w:rsid w:val="00B41E6F"/>
    <w:rsid w:val="00B42869"/>
    <w:rsid w:val="00B434CC"/>
    <w:rsid w:val="00B466C4"/>
    <w:rsid w:val="00B474C3"/>
    <w:rsid w:val="00B50048"/>
    <w:rsid w:val="00B53163"/>
    <w:rsid w:val="00B5633B"/>
    <w:rsid w:val="00B56A98"/>
    <w:rsid w:val="00B57C5F"/>
    <w:rsid w:val="00B606AE"/>
    <w:rsid w:val="00B606CC"/>
    <w:rsid w:val="00B665A3"/>
    <w:rsid w:val="00B70EB3"/>
    <w:rsid w:val="00B729B5"/>
    <w:rsid w:val="00B73217"/>
    <w:rsid w:val="00B74E5D"/>
    <w:rsid w:val="00B76F41"/>
    <w:rsid w:val="00B85613"/>
    <w:rsid w:val="00B856FD"/>
    <w:rsid w:val="00B865DE"/>
    <w:rsid w:val="00B9182A"/>
    <w:rsid w:val="00B92761"/>
    <w:rsid w:val="00B93597"/>
    <w:rsid w:val="00B949FB"/>
    <w:rsid w:val="00B95062"/>
    <w:rsid w:val="00BA03C4"/>
    <w:rsid w:val="00BA08F8"/>
    <w:rsid w:val="00BA1B2F"/>
    <w:rsid w:val="00BA5CCE"/>
    <w:rsid w:val="00BB106B"/>
    <w:rsid w:val="00BB22CC"/>
    <w:rsid w:val="00BB490D"/>
    <w:rsid w:val="00BB5238"/>
    <w:rsid w:val="00BB63B4"/>
    <w:rsid w:val="00BB6F7A"/>
    <w:rsid w:val="00BB7B78"/>
    <w:rsid w:val="00BC3AFA"/>
    <w:rsid w:val="00BC3D05"/>
    <w:rsid w:val="00BC4B9A"/>
    <w:rsid w:val="00BC66CB"/>
    <w:rsid w:val="00BD1A42"/>
    <w:rsid w:val="00BD5605"/>
    <w:rsid w:val="00BE13AC"/>
    <w:rsid w:val="00BE6C40"/>
    <w:rsid w:val="00BE725F"/>
    <w:rsid w:val="00BF37AA"/>
    <w:rsid w:val="00BF4A1A"/>
    <w:rsid w:val="00BF7409"/>
    <w:rsid w:val="00C00709"/>
    <w:rsid w:val="00C01FAF"/>
    <w:rsid w:val="00C02D09"/>
    <w:rsid w:val="00C0357D"/>
    <w:rsid w:val="00C046FE"/>
    <w:rsid w:val="00C10F44"/>
    <w:rsid w:val="00C13482"/>
    <w:rsid w:val="00C13491"/>
    <w:rsid w:val="00C136DD"/>
    <w:rsid w:val="00C15B49"/>
    <w:rsid w:val="00C235C3"/>
    <w:rsid w:val="00C26C6B"/>
    <w:rsid w:val="00C26D57"/>
    <w:rsid w:val="00C279C1"/>
    <w:rsid w:val="00C3196C"/>
    <w:rsid w:val="00C34089"/>
    <w:rsid w:val="00C3598A"/>
    <w:rsid w:val="00C40D07"/>
    <w:rsid w:val="00C40F2D"/>
    <w:rsid w:val="00C4118B"/>
    <w:rsid w:val="00C45924"/>
    <w:rsid w:val="00C461FB"/>
    <w:rsid w:val="00C46EB8"/>
    <w:rsid w:val="00C522B6"/>
    <w:rsid w:val="00C52517"/>
    <w:rsid w:val="00C610D4"/>
    <w:rsid w:val="00C6536D"/>
    <w:rsid w:val="00C70744"/>
    <w:rsid w:val="00C70EA4"/>
    <w:rsid w:val="00C73FF9"/>
    <w:rsid w:val="00C80370"/>
    <w:rsid w:val="00C83361"/>
    <w:rsid w:val="00C836D8"/>
    <w:rsid w:val="00C83B25"/>
    <w:rsid w:val="00C87146"/>
    <w:rsid w:val="00C87406"/>
    <w:rsid w:val="00C8782F"/>
    <w:rsid w:val="00C90336"/>
    <w:rsid w:val="00C928FE"/>
    <w:rsid w:val="00C94910"/>
    <w:rsid w:val="00C94A30"/>
    <w:rsid w:val="00C95B62"/>
    <w:rsid w:val="00C9729D"/>
    <w:rsid w:val="00CA26C2"/>
    <w:rsid w:val="00CA5D49"/>
    <w:rsid w:val="00CA6FA9"/>
    <w:rsid w:val="00CB0C3B"/>
    <w:rsid w:val="00CB1AAC"/>
    <w:rsid w:val="00CB2251"/>
    <w:rsid w:val="00CB48AB"/>
    <w:rsid w:val="00CB5AF3"/>
    <w:rsid w:val="00CC0BB3"/>
    <w:rsid w:val="00CC59E7"/>
    <w:rsid w:val="00CC61B9"/>
    <w:rsid w:val="00CD1867"/>
    <w:rsid w:val="00CD2570"/>
    <w:rsid w:val="00CD49B6"/>
    <w:rsid w:val="00CD6DA3"/>
    <w:rsid w:val="00CE09FA"/>
    <w:rsid w:val="00CE1677"/>
    <w:rsid w:val="00CE2242"/>
    <w:rsid w:val="00CE3C52"/>
    <w:rsid w:val="00CF01B0"/>
    <w:rsid w:val="00CF177D"/>
    <w:rsid w:val="00CF5C81"/>
    <w:rsid w:val="00CF62D1"/>
    <w:rsid w:val="00CF69C4"/>
    <w:rsid w:val="00D02B03"/>
    <w:rsid w:val="00D031F4"/>
    <w:rsid w:val="00D03D58"/>
    <w:rsid w:val="00D04868"/>
    <w:rsid w:val="00D1188B"/>
    <w:rsid w:val="00D14059"/>
    <w:rsid w:val="00D16690"/>
    <w:rsid w:val="00D17875"/>
    <w:rsid w:val="00D23B6A"/>
    <w:rsid w:val="00D258CE"/>
    <w:rsid w:val="00D30DC3"/>
    <w:rsid w:val="00D324EC"/>
    <w:rsid w:val="00D35575"/>
    <w:rsid w:val="00D36BD1"/>
    <w:rsid w:val="00D420CA"/>
    <w:rsid w:val="00D44DEB"/>
    <w:rsid w:val="00D453C2"/>
    <w:rsid w:val="00D45CCC"/>
    <w:rsid w:val="00D46510"/>
    <w:rsid w:val="00D52A2E"/>
    <w:rsid w:val="00D53567"/>
    <w:rsid w:val="00D62308"/>
    <w:rsid w:val="00D6296B"/>
    <w:rsid w:val="00D63089"/>
    <w:rsid w:val="00D63162"/>
    <w:rsid w:val="00D63894"/>
    <w:rsid w:val="00D6467B"/>
    <w:rsid w:val="00D6475B"/>
    <w:rsid w:val="00D67357"/>
    <w:rsid w:val="00D70935"/>
    <w:rsid w:val="00D70FE9"/>
    <w:rsid w:val="00D7149C"/>
    <w:rsid w:val="00D76D75"/>
    <w:rsid w:val="00D770A2"/>
    <w:rsid w:val="00D80B33"/>
    <w:rsid w:val="00D8196D"/>
    <w:rsid w:val="00D86DB9"/>
    <w:rsid w:val="00D91133"/>
    <w:rsid w:val="00D91A2D"/>
    <w:rsid w:val="00D932BC"/>
    <w:rsid w:val="00D97580"/>
    <w:rsid w:val="00DA1E67"/>
    <w:rsid w:val="00DA37FE"/>
    <w:rsid w:val="00DA5C7F"/>
    <w:rsid w:val="00DB6CBF"/>
    <w:rsid w:val="00DB7F0B"/>
    <w:rsid w:val="00DC18E4"/>
    <w:rsid w:val="00DC50DA"/>
    <w:rsid w:val="00DD1D5B"/>
    <w:rsid w:val="00DD3D00"/>
    <w:rsid w:val="00DD53A9"/>
    <w:rsid w:val="00DD587E"/>
    <w:rsid w:val="00DD7AD0"/>
    <w:rsid w:val="00DE030B"/>
    <w:rsid w:val="00DE19AB"/>
    <w:rsid w:val="00DE42B8"/>
    <w:rsid w:val="00DE5ED5"/>
    <w:rsid w:val="00DE7B69"/>
    <w:rsid w:val="00DF256A"/>
    <w:rsid w:val="00DF4A85"/>
    <w:rsid w:val="00DF4E64"/>
    <w:rsid w:val="00DF6B7E"/>
    <w:rsid w:val="00DF7370"/>
    <w:rsid w:val="00DF776A"/>
    <w:rsid w:val="00DF7CDB"/>
    <w:rsid w:val="00E01807"/>
    <w:rsid w:val="00E10A53"/>
    <w:rsid w:val="00E13226"/>
    <w:rsid w:val="00E13332"/>
    <w:rsid w:val="00E1372B"/>
    <w:rsid w:val="00E14AB8"/>
    <w:rsid w:val="00E15361"/>
    <w:rsid w:val="00E16590"/>
    <w:rsid w:val="00E2080D"/>
    <w:rsid w:val="00E22029"/>
    <w:rsid w:val="00E227D0"/>
    <w:rsid w:val="00E22E97"/>
    <w:rsid w:val="00E23DEF"/>
    <w:rsid w:val="00E2575C"/>
    <w:rsid w:val="00E257B0"/>
    <w:rsid w:val="00E27388"/>
    <w:rsid w:val="00E2792A"/>
    <w:rsid w:val="00E32B72"/>
    <w:rsid w:val="00E33A0E"/>
    <w:rsid w:val="00E33A19"/>
    <w:rsid w:val="00E33AA4"/>
    <w:rsid w:val="00E34151"/>
    <w:rsid w:val="00E3417C"/>
    <w:rsid w:val="00E34AED"/>
    <w:rsid w:val="00E413B6"/>
    <w:rsid w:val="00E41620"/>
    <w:rsid w:val="00E41B66"/>
    <w:rsid w:val="00E444C1"/>
    <w:rsid w:val="00E45D42"/>
    <w:rsid w:val="00E4603E"/>
    <w:rsid w:val="00E56821"/>
    <w:rsid w:val="00E575B9"/>
    <w:rsid w:val="00E57B43"/>
    <w:rsid w:val="00E616EB"/>
    <w:rsid w:val="00E64163"/>
    <w:rsid w:val="00E64664"/>
    <w:rsid w:val="00E65EC5"/>
    <w:rsid w:val="00E668B6"/>
    <w:rsid w:val="00E670E0"/>
    <w:rsid w:val="00E701AA"/>
    <w:rsid w:val="00E74896"/>
    <w:rsid w:val="00E76183"/>
    <w:rsid w:val="00E77558"/>
    <w:rsid w:val="00E82B3B"/>
    <w:rsid w:val="00E85729"/>
    <w:rsid w:val="00E857E9"/>
    <w:rsid w:val="00E86023"/>
    <w:rsid w:val="00E8683C"/>
    <w:rsid w:val="00E905B9"/>
    <w:rsid w:val="00E90AE0"/>
    <w:rsid w:val="00E91A46"/>
    <w:rsid w:val="00E9333F"/>
    <w:rsid w:val="00E9427F"/>
    <w:rsid w:val="00E951D6"/>
    <w:rsid w:val="00E9643B"/>
    <w:rsid w:val="00E97BC8"/>
    <w:rsid w:val="00EA081E"/>
    <w:rsid w:val="00EA27DF"/>
    <w:rsid w:val="00EA2A86"/>
    <w:rsid w:val="00EA4D5C"/>
    <w:rsid w:val="00EA5672"/>
    <w:rsid w:val="00EA6467"/>
    <w:rsid w:val="00EA6766"/>
    <w:rsid w:val="00EB4C30"/>
    <w:rsid w:val="00EB4EF9"/>
    <w:rsid w:val="00EB5F7F"/>
    <w:rsid w:val="00EC0236"/>
    <w:rsid w:val="00EC029A"/>
    <w:rsid w:val="00EC4201"/>
    <w:rsid w:val="00EC5C96"/>
    <w:rsid w:val="00EC6D4D"/>
    <w:rsid w:val="00ED0685"/>
    <w:rsid w:val="00ED1D2B"/>
    <w:rsid w:val="00EE10BD"/>
    <w:rsid w:val="00EE1847"/>
    <w:rsid w:val="00EE2593"/>
    <w:rsid w:val="00EE2A31"/>
    <w:rsid w:val="00EE2D90"/>
    <w:rsid w:val="00EE3BB6"/>
    <w:rsid w:val="00EE51EA"/>
    <w:rsid w:val="00EE5EA6"/>
    <w:rsid w:val="00EE63A0"/>
    <w:rsid w:val="00EF0031"/>
    <w:rsid w:val="00EF0A50"/>
    <w:rsid w:val="00EF253E"/>
    <w:rsid w:val="00EF2E2A"/>
    <w:rsid w:val="00EF423F"/>
    <w:rsid w:val="00EF49BF"/>
    <w:rsid w:val="00EF78AE"/>
    <w:rsid w:val="00F01D54"/>
    <w:rsid w:val="00F05B00"/>
    <w:rsid w:val="00F07C26"/>
    <w:rsid w:val="00F133C5"/>
    <w:rsid w:val="00F137F7"/>
    <w:rsid w:val="00F13872"/>
    <w:rsid w:val="00F14A43"/>
    <w:rsid w:val="00F16A2D"/>
    <w:rsid w:val="00F17AF9"/>
    <w:rsid w:val="00F21BCD"/>
    <w:rsid w:val="00F27FCF"/>
    <w:rsid w:val="00F30267"/>
    <w:rsid w:val="00F32259"/>
    <w:rsid w:val="00F32B6B"/>
    <w:rsid w:val="00F32DA5"/>
    <w:rsid w:val="00F349BA"/>
    <w:rsid w:val="00F3582D"/>
    <w:rsid w:val="00F3600F"/>
    <w:rsid w:val="00F36881"/>
    <w:rsid w:val="00F37575"/>
    <w:rsid w:val="00F4077C"/>
    <w:rsid w:val="00F45DF2"/>
    <w:rsid w:val="00F46FA6"/>
    <w:rsid w:val="00F51343"/>
    <w:rsid w:val="00F51FD8"/>
    <w:rsid w:val="00F531B3"/>
    <w:rsid w:val="00F54ABB"/>
    <w:rsid w:val="00F56213"/>
    <w:rsid w:val="00F564A9"/>
    <w:rsid w:val="00F578E2"/>
    <w:rsid w:val="00F617E8"/>
    <w:rsid w:val="00F619D6"/>
    <w:rsid w:val="00F621C9"/>
    <w:rsid w:val="00F63AC6"/>
    <w:rsid w:val="00F64D11"/>
    <w:rsid w:val="00F659F4"/>
    <w:rsid w:val="00F6652E"/>
    <w:rsid w:val="00F665B2"/>
    <w:rsid w:val="00F674BC"/>
    <w:rsid w:val="00F67701"/>
    <w:rsid w:val="00F67E02"/>
    <w:rsid w:val="00F70C25"/>
    <w:rsid w:val="00F71D25"/>
    <w:rsid w:val="00F7263C"/>
    <w:rsid w:val="00F72730"/>
    <w:rsid w:val="00F76AC3"/>
    <w:rsid w:val="00F8115A"/>
    <w:rsid w:val="00F81E2B"/>
    <w:rsid w:val="00F824A2"/>
    <w:rsid w:val="00F836BD"/>
    <w:rsid w:val="00F851BB"/>
    <w:rsid w:val="00F872DA"/>
    <w:rsid w:val="00F90673"/>
    <w:rsid w:val="00F952FA"/>
    <w:rsid w:val="00F95A17"/>
    <w:rsid w:val="00FA1036"/>
    <w:rsid w:val="00FA33F3"/>
    <w:rsid w:val="00FA3738"/>
    <w:rsid w:val="00FA4069"/>
    <w:rsid w:val="00FA5DC1"/>
    <w:rsid w:val="00FA6C8A"/>
    <w:rsid w:val="00FA7CDF"/>
    <w:rsid w:val="00FB016A"/>
    <w:rsid w:val="00FB570E"/>
    <w:rsid w:val="00FB63C7"/>
    <w:rsid w:val="00FC08B2"/>
    <w:rsid w:val="00FC0EA8"/>
    <w:rsid w:val="00FC408C"/>
    <w:rsid w:val="00FC4875"/>
    <w:rsid w:val="00FC4BE4"/>
    <w:rsid w:val="00FC5FF1"/>
    <w:rsid w:val="00FC718C"/>
    <w:rsid w:val="00FD1179"/>
    <w:rsid w:val="00FD20A1"/>
    <w:rsid w:val="00FD6F68"/>
    <w:rsid w:val="00FD732E"/>
    <w:rsid w:val="00FD7868"/>
    <w:rsid w:val="00FE2DAF"/>
    <w:rsid w:val="00FE2E67"/>
    <w:rsid w:val="00FE3ECA"/>
    <w:rsid w:val="00FE4A29"/>
    <w:rsid w:val="00FE562D"/>
    <w:rsid w:val="00FE6DD1"/>
    <w:rsid w:val="00FE7E71"/>
    <w:rsid w:val="00FF09A3"/>
    <w:rsid w:val="00FF0E53"/>
    <w:rsid w:val="00FF2008"/>
    <w:rsid w:val="00FF2BB9"/>
    <w:rsid w:val="00FF3C99"/>
    <w:rsid w:val="00FF5F44"/>
    <w:rsid w:val="0425D28C"/>
    <w:rsid w:val="0BA479F7"/>
    <w:rsid w:val="113873E7"/>
    <w:rsid w:val="1EEF45ED"/>
    <w:rsid w:val="22A50EE8"/>
    <w:rsid w:val="3142F2CB"/>
    <w:rsid w:val="48BBE2D2"/>
    <w:rsid w:val="4F02A302"/>
    <w:rsid w:val="56108D99"/>
    <w:rsid w:val="5AC7FF29"/>
    <w:rsid w:val="5FCF8427"/>
    <w:rsid w:val="619C485D"/>
    <w:rsid w:val="7488F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8921052"/>
  <w15:chartTrackingRefBased/>
  <w15:docId w15:val="{638C47B3-AA79-794B-BFF8-95D605C1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l-PL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2679"/>
    <w:tblPr/>
  </w:style>
  <w:style w:type="character" w:styleId="CommentReference">
    <w:name w:val="annotation reference"/>
    <w:semiHidden/>
    <w:rsid w:val="0091773A"/>
    <w:rPr>
      <w:sz w:val="16"/>
      <w:szCs w:val="16"/>
    </w:rPr>
  </w:style>
  <w:style w:type="paragraph" w:styleId="CommentText">
    <w:name w:val="annotation text"/>
    <w:basedOn w:val="Normal"/>
    <w:semiHidden/>
    <w:rsid w:val="0091773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1773A"/>
    <w:rPr>
      <w:b/>
      <w:bCs/>
    </w:rPr>
  </w:style>
  <w:style w:type="paragraph" w:styleId="BalloonText">
    <w:name w:val="Balloon Text"/>
    <w:basedOn w:val="Normal"/>
    <w:semiHidden/>
    <w:rsid w:val="0091773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91773A"/>
    <w:rPr>
      <w:sz w:val="20"/>
      <w:szCs w:val="20"/>
    </w:rPr>
  </w:style>
  <w:style w:type="character" w:styleId="FootnoteReference">
    <w:name w:val="footnote reference"/>
    <w:semiHidden/>
    <w:rsid w:val="0091773A"/>
    <w:rPr>
      <w:vertAlign w:val="superscript"/>
    </w:rPr>
  </w:style>
  <w:style w:type="paragraph" w:styleId="Header">
    <w:name w:val="header"/>
    <w:basedOn w:val="Normal"/>
    <w:rsid w:val="00EA4D5C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A4D5C"/>
    <w:pPr>
      <w:tabs>
        <w:tab w:val="center" w:pos="4703"/>
        <w:tab w:val="right" w:pos="9406"/>
      </w:tabs>
    </w:pPr>
  </w:style>
  <w:style w:type="character" w:customStyle="1" w:styleId="valuepattern">
    <w:name w:val="valuepattern"/>
    <w:basedOn w:val="DefaultParagraphFont"/>
    <w:rsid w:val="56108D99"/>
  </w:style>
  <w:style w:type="paragraph" w:styleId="ListParagraph">
    <w:name w:val="List Paragraph"/>
    <w:basedOn w:val="Normal"/>
    <w:uiPriority w:val="34"/>
    <w:qFormat/>
    <w:rsid w:val="00E2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recel/Desktop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3f17fa-74c1-472d-a04d-49688a2544cc" xsi:nil="true"/>
    <lcf76f155ced4ddcb4097134ff3c332f xmlns="6422cdae-dde5-4503-a4e3-e080e979cd1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313DA04E9C543904BCB55F7119311" ma:contentTypeVersion="16" ma:contentTypeDescription="Create a new document." ma:contentTypeScope="" ma:versionID="f2de3b5ed532ee721971ab8e875f20f2">
  <xsd:schema xmlns:xsd="http://www.w3.org/2001/XMLSchema" xmlns:xs="http://www.w3.org/2001/XMLSchema" xmlns:p="http://schemas.microsoft.com/office/2006/metadata/properties" xmlns:ns2="6422cdae-dde5-4503-a4e3-e080e979cd10" xmlns:ns3="973f17fa-74c1-472d-a04d-49688a2544cc" targetNamespace="http://schemas.microsoft.com/office/2006/metadata/properties" ma:root="true" ma:fieldsID="4bbe02d5b7b3c025d818c514502d6866" ns2:_="" ns3:_="">
    <xsd:import namespace="6422cdae-dde5-4503-a4e3-e080e979cd10"/>
    <xsd:import namespace="973f17fa-74c1-472d-a04d-49688a254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2cdae-dde5-4503-a4e3-e080e979c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f17fa-74c1-472d-a04d-49688a2544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44ca72d-0cc9-4349-9e76-d054005bf79e}" ma:internalName="TaxCatchAll" ma:showField="CatchAllData" ma:web="973f17fa-74c1-472d-a04d-49688a254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A4233A-3C16-44B1-9803-889C54036E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B6F99-4597-45BE-B49D-FDA270323CB6}">
  <ds:schemaRefs>
    <ds:schemaRef ds:uri="http://schemas.microsoft.com/office/2006/metadata/properties"/>
    <ds:schemaRef ds:uri="http://schemas.microsoft.com/office/infopath/2007/PartnerControls"/>
    <ds:schemaRef ds:uri="973f17fa-74c1-472d-a04d-49688a2544cc"/>
    <ds:schemaRef ds:uri="6422cdae-dde5-4503-a4e3-e080e979cd10"/>
  </ds:schemaRefs>
</ds:datastoreItem>
</file>

<file path=customXml/itemProps3.xml><?xml version="1.0" encoding="utf-8"?>
<ds:datastoreItem xmlns:ds="http://schemas.openxmlformats.org/officeDocument/2006/customXml" ds:itemID="{6C4334C9-1873-434F-B57F-60DAD677E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2cdae-dde5-4503-a4e3-e080e979cd10"/>
    <ds:schemaRef ds:uri="973f17fa-74c1-472d-a04d-49688a254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135</Words>
  <Characters>772</Characters>
  <Application>Microsoft Office Word</Application>
  <DocSecurity>0</DocSecurity>
  <Lines>6</Lines>
  <Paragraphs>1</Paragraphs>
  <ScaleCrop>false</ScaleCrop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Strozik, Filip</dc:creator>
  <cp:lastModifiedBy>Strozik, Filip</cp:lastModifiedBy>
  <cp:revision>3</cp:revision>
  <cp:lastPrinted>2008-01-03T21:28:00Z</cp:lastPrinted>
  <dcterms:created xsi:type="dcterms:W3CDTF">2023-10-21T11:20:00Z</dcterms:created>
  <dcterms:modified xsi:type="dcterms:W3CDTF">2023-10-21T11:36:00Z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-1851879270</vt:i4>
  </property>
  <property fmtid="{D5CDD505-2E9C-101B-9397-08002B2CF9AE}" pid="3" name="_NewReviewCycle">
    <vt:lpwstr/>
  </property>
  <property fmtid="{D5CDD505-2E9C-101B-9397-08002B2CF9AE}" pid="4" name="_EmailSubject">
    <vt:lpwstr>PKUP - raporty miesięczne</vt:lpwstr>
  </property>
  <property fmtid="{D5CDD505-2E9C-101B-9397-08002B2CF9AE}" pid="5" name="_AuthorEmail">
    <vt:lpwstr>radoslaw.golabek@sap.com</vt:lpwstr>
  </property>
  <property fmtid="{D5CDD505-2E9C-101B-9397-08002B2CF9AE}" pid="6" name="_AuthorEmailDisplayName">
    <vt:lpwstr>Golabek, Radoslaw</vt:lpwstr>
  </property>
  <property fmtid="{D5CDD505-2E9C-101B-9397-08002B2CF9AE}" pid="7" name="_PreviousAdHocReviewCycleID">
    <vt:i4>-1408498613</vt:i4>
  </property>
  <property fmtid="{D5CDD505-2E9C-101B-9397-08002B2CF9AE}" pid="8" name="_ReviewingToolsShownOnce">
    <vt:lpwstr/>
  </property>
  <property fmtid="{D5CDD505-2E9C-101B-9397-08002B2CF9AE}" pid="9" name="ContentTypeId">
    <vt:lpwstr>0x010100772313DA04E9C543904BCB55F7119311</vt:lpwstr>
  </property>
</Properties>
</file>